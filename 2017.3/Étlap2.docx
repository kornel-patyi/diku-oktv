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2CD94ED7" w14:textId="6A0C45FC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Sertésből készült ételek</w:t>
      </w:r>
    </w:p>
    <w:p w14:paraId="27B2592F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Brassói sertésszűz ízesen, ropogós kockaburgonyával </w:t>
      </w:r>
      <w:r w:rsidRPr="00BF467B">
        <w:rPr>
          <w:rFonts w:eastAsia="Times New Roman"/>
          <w:lang w:eastAsia="hu-HU"/>
        </w:rPr>
        <w:tab/>
        <w:t>2200 Ft</w:t>
      </w:r>
    </w:p>
    <w:p w14:paraId="00143A11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Kemencés csülök </w:t>
      </w:r>
      <w:proofErr w:type="spellStart"/>
      <w:r w:rsidRPr="00BF467B">
        <w:rPr>
          <w:rFonts w:eastAsia="Times New Roman"/>
          <w:lang w:eastAsia="hu-HU"/>
        </w:rPr>
        <w:t>pékné</w:t>
      </w:r>
      <w:proofErr w:type="spellEnd"/>
      <w:r w:rsidRPr="00BF467B">
        <w:rPr>
          <w:rFonts w:eastAsia="Times New Roman"/>
          <w:lang w:eastAsia="hu-HU"/>
        </w:rPr>
        <w:t xml:space="preserve"> módra</w:t>
      </w:r>
      <w:r w:rsidRPr="00BF467B">
        <w:rPr>
          <w:rFonts w:eastAsia="Times New Roman"/>
          <w:lang w:eastAsia="hu-HU"/>
        </w:rPr>
        <w:tab/>
        <w:t>2100 Ft</w:t>
      </w:r>
    </w:p>
    <w:p w14:paraId="2304576C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 xml:space="preserve">Egészben sütve, </w:t>
      </w:r>
      <w:proofErr w:type="spellStart"/>
      <w:r w:rsidRPr="00BF467B">
        <w:rPr>
          <w:lang w:eastAsia="hu-HU"/>
        </w:rPr>
        <w:t>velesült</w:t>
      </w:r>
      <w:proofErr w:type="spellEnd"/>
      <w:r w:rsidRPr="00BF467B">
        <w:rPr>
          <w:lang w:eastAsia="hu-HU"/>
        </w:rPr>
        <w:t xml:space="preserve"> hagymás burgonyával </w:t>
      </w:r>
    </w:p>
    <w:p w14:paraId="789A9B61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Hunor pecsenyéje</w:t>
      </w:r>
      <w:r w:rsidRPr="00BF467B">
        <w:rPr>
          <w:rFonts w:eastAsia="Times New Roman"/>
          <w:lang w:eastAsia="hu-HU"/>
        </w:rPr>
        <w:tab/>
        <w:t>2500 Ft</w:t>
      </w:r>
    </w:p>
    <w:p w14:paraId="5E47DB36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Grillezett mustáros tarja, tükörtojással és tejfelben forgatott, fűszeres sült burgonyagerezdekkel</w:t>
      </w:r>
    </w:p>
    <w:p w14:paraId="05B193F1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Kemencemester lakomája</w:t>
      </w:r>
      <w:r w:rsidRPr="00BF467B">
        <w:rPr>
          <w:rFonts w:eastAsia="Times New Roman"/>
          <w:lang w:eastAsia="hu-HU"/>
        </w:rPr>
        <w:tab/>
        <w:t>2800 Ft</w:t>
      </w:r>
    </w:p>
    <w:p w14:paraId="0885388E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Fokhagymaolajjal fényesített ropogós házi cipóban tálalt kolozsvári szalonnás-hagymás ragu kockaburgonyával, kemencében sült mangalicatarja-kalappal, majonézes káposztasalátával</w:t>
      </w:r>
    </w:p>
    <w:p w14:paraId="79D7554E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Köpenyes hús csárdagazda módra</w:t>
      </w:r>
      <w:r w:rsidRPr="00BF467B">
        <w:rPr>
          <w:rFonts w:eastAsia="Times New Roman"/>
          <w:lang w:eastAsia="hu-HU"/>
        </w:rPr>
        <w:tab/>
        <w:t>2200 Ft</w:t>
      </w:r>
    </w:p>
    <w:p w14:paraId="54F09A9B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 xml:space="preserve">Parasztsonkával, sajttal, </w:t>
      </w:r>
      <w:proofErr w:type="spellStart"/>
      <w:r w:rsidRPr="00BF467B">
        <w:rPr>
          <w:lang w:eastAsia="hu-HU"/>
        </w:rPr>
        <w:t>pepperónival</w:t>
      </w:r>
      <w:proofErr w:type="spellEnd"/>
      <w:r w:rsidRPr="00BF467B">
        <w:rPr>
          <w:lang w:eastAsia="hu-HU"/>
        </w:rPr>
        <w:t xml:space="preserve">, pirított hagymával töltött karaj bundában, fokhagymás-tejfölös törtburgonyával </w:t>
      </w:r>
    </w:p>
    <w:p w14:paraId="2D67FD28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Római szűzpecsenye</w:t>
      </w:r>
      <w:r w:rsidRPr="00BF467B">
        <w:rPr>
          <w:rFonts w:eastAsia="Times New Roman"/>
          <w:lang w:eastAsia="hu-HU"/>
        </w:rPr>
        <w:tab/>
        <w:t>2200 Ft</w:t>
      </w:r>
    </w:p>
    <w:p w14:paraId="0967C100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Vajban sült bundázott szűzpecsenye, füstölt hússal, gombával és kapribogyóval gazdagított tejszínes zöldtésztával</w:t>
      </w:r>
    </w:p>
    <w:p w14:paraId="6C63CBD4" w14:textId="77777777" w:rsidR="00052DA0" w:rsidRPr="008D13E0" w:rsidRDefault="00052DA0" w:rsidP="008D13E0">
      <w:pPr>
        <w:pStyle w:val="Cmsor3"/>
      </w:pPr>
      <w:r w:rsidRPr="008D13E0">
        <w:t xml:space="preserve">Bőrös malackaraj rókagomba mártással, házi burgonyalángossal </w:t>
      </w:r>
      <w:r w:rsidRPr="008D13E0">
        <w:tab/>
        <w:t>2200 Ft</w:t>
      </w:r>
    </w:p>
    <w:p w14:paraId="4B8F7203" w14:textId="77777777" w:rsidR="00052DA0" w:rsidRPr="008D13E0" w:rsidRDefault="00052DA0" w:rsidP="008D13E0">
      <w:pPr>
        <w:pStyle w:val="Cmsor3"/>
      </w:pPr>
      <w:r w:rsidRPr="008D13E0">
        <w:t xml:space="preserve">Békebeli rántott </w:t>
      </w:r>
      <w:proofErr w:type="gramStart"/>
      <w:r w:rsidRPr="008D13E0">
        <w:t>husi</w:t>
      </w:r>
      <w:proofErr w:type="gramEnd"/>
      <w:r w:rsidRPr="008D13E0">
        <w:tab/>
        <w:t>1800 Ft</w:t>
      </w:r>
    </w:p>
    <w:p w14:paraId="5915A971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 xml:space="preserve">Rántott sertésborda, petrezselymes vajas burgonyával </w:t>
      </w:r>
    </w:p>
    <w:p w14:paraId="2F12316A" w14:textId="77777777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Előételek</w:t>
      </w:r>
    </w:p>
    <w:p w14:paraId="67FE6F6B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Bélszín tatár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>friss zöldségekkel, pirítóssal</w:t>
      </w:r>
      <w:r w:rsidRPr="00BF467B">
        <w:rPr>
          <w:rFonts w:eastAsia="Times New Roman"/>
          <w:lang w:eastAsia="hu-HU"/>
        </w:rPr>
        <w:tab/>
        <w:t>2500 Ft</w:t>
      </w:r>
    </w:p>
    <w:p w14:paraId="270559C1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Chef </w:t>
      </w:r>
      <w:proofErr w:type="spellStart"/>
      <w:r w:rsidRPr="00BF467B">
        <w:rPr>
          <w:rFonts w:eastAsia="Times New Roman"/>
          <w:lang w:eastAsia="hu-HU"/>
        </w:rPr>
        <w:t>bruschetta</w:t>
      </w:r>
      <w:proofErr w:type="spellEnd"/>
      <w:r w:rsidRPr="00BF467B">
        <w:rPr>
          <w:rFonts w:eastAsia="Times New Roman"/>
          <w:lang w:eastAsia="hu-HU"/>
        </w:rPr>
        <w:tab/>
        <w:t>1600 Ft</w:t>
      </w:r>
    </w:p>
    <w:p w14:paraId="1350FA96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Csontvelő kiütve, szervírozva</w:t>
      </w:r>
      <w:r w:rsidRPr="00BF467B">
        <w:rPr>
          <w:rFonts w:eastAsia="Times New Roman"/>
          <w:lang w:eastAsia="hu-HU"/>
        </w:rPr>
        <w:tab/>
        <w:t>1300 Ft</w:t>
      </w:r>
    </w:p>
    <w:p w14:paraId="24AA0C2F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Dióval bundázott camembert</w:t>
      </w:r>
      <w:r w:rsidRPr="00BF467B">
        <w:rPr>
          <w:rFonts w:eastAsia="Times New Roman"/>
          <w:lang w:eastAsia="hu-HU"/>
        </w:rPr>
        <w:tab/>
        <w:t>1700 Ft</w:t>
      </w:r>
    </w:p>
    <w:p w14:paraId="2AA229B0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Házi készítésű</w:t>
      </w:r>
      <w:r>
        <w:rPr>
          <w:rFonts w:eastAsia="Times New Roman"/>
          <w:lang w:eastAsia="hu-HU"/>
        </w:rPr>
        <w:t xml:space="preserve"> füstölt libamell kecskesajttal</w:t>
      </w:r>
      <w:r w:rsidRPr="00BF467B">
        <w:rPr>
          <w:rFonts w:eastAsia="Times New Roman"/>
          <w:lang w:eastAsia="hu-HU"/>
        </w:rPr>
        <w:tab/>
        <w:t>1900 Ft</w:t>
      </w:r>
    </w:p>
    <w:p w14:paraId="2A260AC6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Hideg mártogatós</w:t>
      </w:r>
      <w:r w:rsidRPr="00BF467B">
        <w:rPr>
          <w:rFonts w:eastAsia="Times New Roman"/>
          <w:lang w:eastAsia="hu-HU"/>
        </w:rPr>
        <w:tab/>
        <w:t>2000 Ft</w:t>
      </w:r>
    </w:p>
    <w:p w14:paraId="10780C7F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proofErr w:type="spellStart"/>
      <w:r w:rsidRPr="00BF467B">
        <w:rPr>
          <w:rFonts w:eastAsia="Times New Roman"/>
          <w:lang w:eastAsia="hu-HU"/>
        </w:rPr>
        <w:t>Sopszka</w:t>
      </w:r>
      <w:proofErr w:type="spellEnd"/>
      <w:r w:rsidRPr="00BF467B">
        <w:rPr>
          <w:rFonts w:eastAsia="Times New Roman"/>
          <w:lang w:eastAsia="hu-HU"/>
        </w:rPr>
        <w:t xml:space="preserve"> saláta</w:t>
      </w:r>
      <w:r w:rsidRPr="00BF467B">
        <w:rPr>
          <w:rFonts w:eastAsia="Times New Roman"/>
          <w:lang w:eastAsia="hu-HU"/>
        </w:rPr>
        <w:tab/>
        <w:t>1200 Ft</w:t>
      </w:r>
    </w:p>
    <w:p w14:paraId="68843150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Toszkán kenyérsaláta</w:t>
      </w:r>
      <w:r w:rsidRPr="00BF467B">
        <w:rPr>
          <w:rFonts w:eastAsia="Times New Roman"/>
          <w:lang w:eastAsia="hu-HU"/>
        </w:rPr>
        <w:tab/>
        <w:t>1400 Ft</w:t>
      </w:r>
    </w:p>
    <w:p w14:paraId="3264A759" w14:textId="77777777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Levesek</w:t>
      </w:r>
    </w:p>
    <w:p w14:paraId="5A74E0A4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Bográcsgulyás</w:t>
      </w:r>
      <w:r w:rsidRPr="00BF467B">
        <w:rPr>
          <w:rFonts w:eastAsia="Times New Roman"/>
          <w:lang w:eastAsia="hu-HU"/>
        </w:rPr>
        <w:tab/>
        <w:t>850 Ft</w:t>
      </w:r>
    </w:p>
    <w:p w14:paraId="50DACF37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Erdőszéli vadraguleves vargányával</w:t>
      </w:r>
      <w:r w:rsidRPr="00BF467B">
        <w:rPr>
          <w:rFonts w:eastAsia="Times New Roman"/>
          <w:lang w:eastAsia="hu-HU"/>
        </w:rPr>
        <w:tab/>
        <w:t>980 Ft</w:t>
      </w:r>
    </w:p>
    <w:p w14:paraId="754C5070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Fácán erőleves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>fácánhússal töltött házi derelyével, csészében</w:t>
      </w:r>
      <w:r w:rsidRPr="00BF467B">
        <w:rPr>
          <w:rFonts w:eastAsia="Times New Roman"/>
          <w:lang w:eastAsia="hu-HU"/>
        </w:rPr>
        <w:tab/>
        <w:t>720 Ft</w:t>
      </w:r>
    </w:p>
    <w:p w14:paraId="0BB6C244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Palócgulyás birkából Mikszáth kedve szerint</w:t>
      </w:r>
      <w:r w:rsidRPr="00BF467B">
        <w:rPr>
          <w:rFonts w:eastAsia="Times New Roman"/>
          <w:lang w:eastAsia="hu-HU"/>
        </w:rPr>
        <w:tab/>
        <w:t>800 Ft</w:t>
      </w:r>
    </w:p>
    <w:p w14:paraId="7D475BA1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Tanyasi májgaluska leves</w:t>
      </w:r>
      <w:r w:rsidR="00E31C2B" w:rsidRPr="00BF467B">
        <w:rPr>
          <w:rFonts w:eastAsia="Times New Roman"/>
          <w:lang w:eastAsia="hu-HU"/>
        </w:rPr>
        <w:tab/>
        <w:t>800 Ft</w:t>
      </w:r>
    </w:p>
    <w:p w14:paraId="359320C8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jó sűrűn és forrón, ahogy a nagymamám készítette</w:t>
      </w:r>
    </w:p>
    <w:p w14:paraId="685D64B5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Erdélyi tejfölös-tárkonyos bableves, füstölt hússal</w:t>
      </w:r>
      <w:r w:rsidRPr="00BF467B">
        <w:rPr>
          <w:rFonts w:eastAsia="Times New Roman"/>
          <w:lang w:eastAsia="hu-HU"/>
        </w:rPr>
        <w:tab/>
        <w:t>800 Ft</w:t>
      </w:r>
    </w:p>
    <w:p w14:paraId="61ED5B9A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Újházi tyúkhúsleves</w:t>
      </w:r>
      <w:r w:rsidRPr="00BF467B">
        <w:rPr>
          <w:rFonts w:eastAsia="Times New Roman"/>
          <w:lang w:eastAsia="hu-HU"/>
        </w:rPr>
        <w:tab/>
        <w:t>800 Ft</w:t>
      </w:r>
    </w:p>
    <w:p w14:paraId="69E019B4" w14:textId="77777777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Készételek</w:t>
      </w:r>
    </w:p>
    <w:p w14:paraId="55470AC5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Borjúpaprikás tojásos galuskával</w:t>
      </w:r>
      <w:r w:rsidRPr="00BF467B">
        <w:rPr>
          <w:rFonts w:eastAsia="Times New Roman"/>
          <w:lang w:eastAsia="hu-HU"/>
        </w:rPr>
        <w:tab/>
        <w:t>2200 Ft</w:t>
      </w:r>
    </w:p>
    <w:p w14:paraId="2175157D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Juhtúrós sztrapacska</w:t>
      </w:r>
      <w:r w:rsidR="00E31C2B" w:rsidRPr="00BF467B">
        <w:rPr>
          <w:rFonts w:eastAsia="Times New Roman"/>
          <w:lang w:eastAsia="hu-HU"/>
        </w:rPr>
        <w:tab/>
        <w:t>1200 Ft</w:t>
      </w:r>
    </w:p>
    <w:p w14:paraId="23C621CC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tótosan, ahogy a szlovákoktól ellestük</w:t>
      </w:r>
    </w:p>
    <w:p w14:paraId="030B4A3B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Klasszikus gombapaprikás erdei gombából</w:t>
      </w:r>
      <w:r w:rsidR="00E31C2B" w:rsidRPr="00BF467B">
        <w:rPr>
          <w:rFonts w:eastAsia="Times New Roman"/>
          <w:lang w:eastAsia="hu-HU"/>
        </w:rPr>
        <w:tab/>
        <w:t>1800 Ft</w:t>
      </w:r>
    </w:p>
    <w:p w14:paraId="632B78F9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friss tejföllel, házi galuskával</w:t>
      </w:r>
    </w:p>
    <w:p w14:paraId="15CCC380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Marha lábszárpörkölt házi tarhonyával </w:t>
      </w:r>
      <w:r w:rsidRPr="00BF467B">
        <w:rPr>
          <w:rFonts w:eastAsia="Times New Roman"/>
          <w:lang w:eastAsia="hu-HU"/>
        </w:rPr>
        <w:tab/>
        <w:t>1900 Ft</w:t>
      </w:r>
    </w:p>
    <w:p w14:paraId="6B74C436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Sólet füstölt csülökkel, főtt tojással</w:t>
      </w:r>
      <w:r w:rsidRPr="00BF467B">
        <w:rPr>
          <w:rFonts w:eastAsia="Times New Roman"/>
          <w:lang w:eastAsia="hu-HU"/>
        </w:rPr>
        <w:tab/>
        <w:t>1800 Ft</w:t>
      </w:r>
    </w:p>
    <w:p w14:paraId="79984D17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Kóser sólet</w:t>
      </w:r>
      <w:r w:rsidR="00E31C2B" w:rsidRPr="00BF467B">
        <w:rPr>
          <w:rFonts w:eastAsia="Times New Roman"/>
          <w:lang w:eastAsia="hu-HU"/>
        </w:rPr>
        <w:tab/>
        <w:t>2400 Ft</w:t>
      </w:r>
    </w:p>
    <w:p w14:paraId="62D266C3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Kemencében készítve, füstölt libahússal</w:t>
      </w:r>
    </w:p>
    <w:p w14:paraId="3CBD26F9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Vaddisznónyak vadasan, szalvétagombóccal</w:t>
      </w:r>
      <w:r w:rsidRPr="00BF467B">
        <w:rPr>
          <w:rFonts w:eastAsia="Times New Roman"/>
          <w:lang w:eastAsia="hu-HU"/>
        </w:rPr>
        <w:tab/>
        <w:t>2200 Ft</w:t>
      </w:r>
    </w:p>
    <w:p w14:paraId="3F8CFA05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Túrós csusza pörccel </w:t>
      </w:r>
      <w:r w:rsidRPr="00BF467B">
        <w:rPr>
          <w:rFonts w:eastAsia="Times New Roman"/>
          <w:lang w:eastAsia="hu-HU"/>
        </w:rPr>
        <w:tab/>
        <w:t>1100 Ft</w:t>
      </w:r>
    </w:p>
    <w:p w14:paraId="1E606A4F" w14:textId="5E22AF6C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Belsőségből készült ételek</w:t>
      </w:r>
    </w:p>
    <w:p w14:paraId="73DB2007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Libamáj ahogy Kincső szereti</w:t>
      </w:r>
      <w:r w:rsidR="00E31C2B" w:rsidRPr="00BF467B">
        <w:rPr>
          <w:rFonts w:eastAsia="Times New Roman"/>
          <w:lang w:eastAsia="hu-HU"/>
        </w:rPr>
        <w:tab/>
        <w:t>5950 Ft</w:t>
      </w:r>
    </w:p>
    <w:p w14:paraId="3868A9C0" w14:textId="77777777" w:rsidR="00052DA0" w:rsidRPr="00BF467B" w:rsidRDefault="00052DA0" w:rsidP="008D13E0">
      <w:pPr>
        <w:rPr>
          <w:lang w:eastAsia="hu-HU"/>
        </w:rPr>
      </w:pPr>
      <w:proofErr w:type="spellStart"/>
      <w:r w:rsidRPr="00BF467B">
        <w:rPr>
          <w:lang w:eastAsia="hu-HU"/>
        </w:rPr>
        <w:t>Lapcsánkába</w:t>
      </w:r>
      <w:proofErr w:type="spellEnd"/>
      <w:r w:rsidRPr="00BF467B">
        <w:rPr>
          <w:lang w:eastAsia="hu-HU"/>
        </w:rPr>
        <w:t xml:space="preserve"> bújtatott libamáj, sajtos burgonyapürével, roston sült őszibarackkal</w:t>
      </w:r>
    </w:p>
    <w:p w14:paraId="2244F24F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Mediterrán libamáj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 xml:space="preserve">sült zöldségekkel, sáfrányos-almás rizzsel, fokhagymamártással </w:t>
      </w:r>
      <w:r w:rsidRPr="00BF467B">
        <w:rPr>
          <w:rFonts w:eastAsia="Times New Roman"/>
          <w:lang w:eastAsia="hu-HU"/>
        </w:rPr>
        <w:tab/>
        <w:t>5950 Ft</w:t>
      </w:r>
    </w:p>
    <w:p w14:paraId="4A108615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Libamáj roston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 xml:space="preserve">mézes almával, sajtos burgonyapürével </w:t>
      </w:r>
      <w:r w:rsidRPr="00BF467B">
        <w:rPr>
          <w:rFonts w:eastAsia="Times New Roman"/>
          <w:lang w:eastAsia="hu-HU"/>
        </w:rPr>
        <w:tab/>
        <w:t>5950 Ft</w:t>
      </w:r>
    </w:p>
    <w:p w14:paraId="76F4B51C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Bográcsban készült pacalpörkölt burgonyával </w:t>
      </w:r>
      <w:r w:rsidRPr="00BF467B">
        <w:rPr>
          <w:rFonts w:eastAsia="Times New Roman"/>
          <w:lang w:eastAsia="hu-HU"/>
        </w:rPr>
        <w:tab/>
        <w:t>1900 Ft</w:t>
      </w:r>
    </w:p>
    <w:p w14:paraId="24D4D914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Pirított sertésmáj petrezselymes burgonyával </w:t>
      </w:r>
      <w:r w:rsidRPr="00BF467B">
        <w:rPr>
          <w:rFonts w:eastAsia="Times New Roman"/>
          <w:lang w:eastAsia="hu-HU"/>
        </w:rPr>
        <w:tab/>
        <w:t>1800 Ft</w:t>
      </w:r>
    </w:p>
    <w:p w14:paraId="149888F1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Pirított </w:t>
      </w:r>
      <w:proofErr w:type="gramStart"/>
      <w:r w:rsidRPr="00BF467B">
        <w:rPr>
          <w:rFonts w:eastAsia="Times New Roman"/>
          <w:lang w:eastAsia="hu-HU"/>
        </w:rPr>
        <w:t>vese velővel</w:t>
      </w:r>
      <w:proofErr w:type="gramEnd"/>
      <w:r w:rsidRPr="00BF467B">
        <w:rPr>
          <w:rFonts w:eastAsia="Times New Roman"/>
          <w:lang w:eastAsia="hu-HU"/>
        </w:rPr>
        <w:t>, petrezselymes burgonyával</w:t>
      </w:r>
      <w:r w:rsidRPr="00BF467B">
        <w:rPr>
          <w:rFonts w:eastAsia="Times New Roman"/>
          <w:lang w:eastAsia="hu-HU"/>
        </w:rPr>
        <w:tab/>
        <w:t>1800 Ft</w:t>
      </w:r>
    </w:p>
    <w:p w14:paraId="3ACA53A0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Velőrózsa rántva steakburgonyával, tartármártással</w:t>
      </w:r>
      <w:r w:rsidRPr="00BF467B">
        <w:rPr>
          <w:rFonts w:eastAsia="Times New Roman"/>
          <w:lang w:eastAsia="hu-HU"/>
        </w:rPr>
        <w:tab/>
        <w:t>1900 Ft</w:t>
      </w:r>
    </w:p>
    <w:p w14:paraId="7EF7054D" w14:textId="73B0A92F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Szalontüdő szalvétagombóccal</w:t>
      </w:r>
      <w:r w:rsidRPr="00BF467B">
        <w:rPr>
          <w:rFonts w:eastAsia="Times New Roman"/>
          <w:lang w:eastAsia="hu-HU"/>
        </w:rPr>
        <w:tab/>
        <w:t>1900 Ft</w:t>
      </w:r>
    </w:p>
    <w:p w14:paraId="6593558E" w14:textId="5B65D353" w:rsidR="00052DA0" w:rsidRPr="00BF467B" w:rsidRDefault="00052DA0" w:rsidP="008D13E0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Szárnyasból készült ételek</w:t>
      </w:r>
    </w:p>
    <w:p w14:paraId="604608B8" w14:textId="77777777" w:rsidR="00052DA0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Zsályás jérce steak</w:t>
      </w:r>
      <w:r w:rsidR="00E31C2B" w:rsidRPr="00BF467B">
        <w:rPr>
          <w:rFonts w:eastAsia="Times New Roman"/>
          <w:lang w:eastAsia="hu-HU"/>
        </w:rPr>
        <w:tab/>
        <w:t>2400 Ft</w:t>
      </w:r>
    </w:p>
    <w:p w14:paraId="79C95667" w14:textId="77777777" w:rsidR="00052DA0" w:rsidRPr="00BF467B" w:rsidRDefault="00052DA0" w:rsidP="008D13E0">
      <w:pPr>
        <w:rPr>
          <w:lang w:eastAsia="hu-HU"/>
        </w:rPr>
      </w:pPr>
      <w:r w:rsidRPr="008D13E0">
        <w:t>Baconba göngyölt csirkemell zsályás fetával töltve, friss salátával, steak</w:t>
      </w:r>
      <w:r w:rsidRPr="00BF467B">
        <w:rPr>
          <w:lang w:eastAsia="hu-HU"/>
        </w:rPr>
        <w:t xml:space="preserve"> burgonyával</w:t>
      </w:r>
    </w:p>
    <w:p w14:paraId="3C04AC46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Csirkefalatok édes-csípős sörtésztában</w:t>
      </w:r>
      <w:r>
        <w:rPr>
          <w:rFonts w:eastAsia="Times New Roman"/>
          <w:lang w:eastAsia="hu-HU"/>
        </w:rPr>
        <w:t xml:space="preserve"> </w:t>
      </w:r>
      <w:proofErr w:type="spellStart"/>
      <w:r w:rsidRPr="00BF467B">
        <w:rPr>
          <w:rFonts w:eastAsia="Times New Roman"/>
          <w:lang w:eastAsia="hu-HU"/>
        </w:rPr>
        <w:t>röszti</w:t>
      </w:r>
      <w:proofErr w:type="spellEnd"/>
      <w:r w:rsidRPr="00BF467B">
        <w:rPr>
          <w:rFonts w:eastAsia="Times New Roman"/>
          <w:lang w:eastAsia="hu-HU"/>
        </w:rPr>
        <w:t xml:space="preserve"> burgonyával, szezámos szójamártással </w:t>
      </w:r>
      <w:r w:rsidRPr="00BF467B">
        <w:rPr>
          <w:rFonts w:eastAsia="Times New Roman"/>
          <w:lang w:eastAsia="hu-HU"/>
        </w:rPr>
        <w:tab/>
        <w:t>2200 Ft</w:t>
      </w:r>
    </w:p>
    <w:p w14:paraId="1A51C0D7" w14:textId="77777777" w:rsidR="00052DA0" w:rsidRPr="00BF467B" w:rsidRDefault="00052DA0" w:rsidP="008D13E0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Rántott csirkecombfilé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 xml:space="preserve">szakajtóban tálalva, rósejbnivel és sült petrezselyemmel </w:t>
      </w:r>
      <w:r w:rsidRPr="00BF467B">
        <w:rPr>
          <w:rFonts w:eastAsia="Times New Roman"/>
          <w:lang w:eastAsia="hu-HU"/>
        </w:rPr>
        <w:tab/>
        <w:t>2300 Ft</w:t>
      </w:r>
    </w:p>
    <w:p w14:paraId="4D5FAF8D" w14:textId="77777777" w:rsidR="00052DA0" w:rsidRPr="008D13E0" w:rsidRDefault="00052DA0" w:rsidP="00EC108A">
      <w:pPr>
        <w:pStyle w:val="Cmsor3"/>
      </w:pPr>
      <w:r w:rsidRPr="008D13E0">
        <w:t>Görögös csirkecomb</w:t>
      </w:r>
      <w:r w:rsidR="00E31C2B" w:rsidRPr="008D13E0">
        <w:tab/>
        <w:t>2400 Ft</w:t>
      </w:r>
    </w:p>
    <w:p w14:paraId="6ADE9DF2" w14:textId="77777777" w:rsidR="00052DA0" w:rsidRPr="008D13E0" w:rsidRDefault="00052DA0" w:rsidP="00EC108A">
      <w:r w:rsidRPr="008D13E0">
        <w:t xml:space="preserve">Görögös </w:t>
      </w:r>
      <w:proofErr w:type="spellStart"/>
      <w:r w:rsidRPr="008D13E0">
        <w:t>fűszerezésű</w:t>
      </w:r>
      <w:proofErr w:type="spellEnd"/>
      <w:r w:rsidRPr="008D13E0">
        <w:t xml:space="preserve"> filézett csirkecomb, juhtúróval töltött sültburgonyával, </w:t>
      </w:r>
      <w:proofErr w:type="spellStart"/>
      <w:r w:rsidRPr="008D13E0">
        <w:t>tzatzikivel</w:t>
      </w:r>
      <w:proofErr w:type="spellEnd"/>
    </w:p>
    <w:p w14:paraId="795E3210" w14:textId="77777777" w:rsidR="00052DA0" w:rsidRPr="008D13E0" w:rsidRDefault="00052DA0" w:rsidP="00EC108A">
      <w:pPr>
        <w:pStyle w:val="Cmsor3"/>
      </w:pPr>
      <w:r w:rsidRPr="008D13E0">
        <w:t>Csenge kedvence</w:t>
      </w:r>
      <w:r w:rsidR="00E31C2B" w:rsidRPr="008D13E0">
        <w:tab/>
        <w:t>2400 Ft</w:t>
      </w:r>
    </w:p>
    <w:p w14:paraId="2DB39869" w14:textId="77777777" w:rsidR="00052DA0" w:rsidRPr="00BF467B" w:rsidRDefault="00052DA0" w:rsidP="008D13E0">
      <w:pPr>
        <w:rPr>
          <w:lang w:eastAsia="hu-HU"/>
        </w:rPr>
      </w:pPr>
      <w:r w:rsidRPr="00BF467B">
        <w:rPr>
          <w:lang w:eastAsia="hu-HU"/>
        </w:rPr>
        <w:t>Grillezett pulykasteak házi sonkával, paradicsommal, füstölt bivalymozzarellával, friss salátával</w:t>
      </w:r>
    </w:p>
    <w:p w14:paraId="5DEAACB7" w14:textId="77777777" w:rsidR="00052DA0" w:rsidRPr="008D13E0" w:rsidRDefault="00052DA0" w:rsidP="00EC108A">
      <w:pPr>
        <w:pStyle w:val="Cmsor3"/>
      </w:pPr>
      <w:r w:rsidRPr="008D13E0">
        <w:t>Őszibarackos pulykacsíkok mézes-joghurtos mártással, mazsolás-almás rizzsel</w:t>
      </w:r>
      <w:r w:rsidRPr="008D13E0">
        <w:tab/>
        <w:t>2100 Ft</w:t>
      </w:r>
    </w:p>
    <w:p w14:paraId="0EF0C7A5" w14:textId="77777777" w:rsidR="00052DA0" w:rsidRPr="008D13E0" w:rsidRDefault="00052DA0" w:rsidP="00EC108A">
      <w:pPr>
        <w:pStyle w:val="Cmsor3"/>
      </w:pPr>
      <w:r w:rsidRPr="008D13E0">
        <w:t xml:space="preserve">Ropogós </w:t>
      </w:r>
      <w:proofErr w:type="spellStart"/>
      <w:r w:rsidRPr="008D13E0">
        <w:t>kacsacomb</w:t>
      </w:r>
      <w:proofErr w:type="spellEnd"/>
      <w:r w:rsidRPr="008D13E0">
        <w:t xml:space="preserve"> vasserpenyős hagymás törtburgonyával, vörösboros-almás párolt káposztával</w:t>
      </w:r>
      <w:r w:rsidRPr="008D13E0">
        <w:tab/>
        <w:t>2400 Ft</w:t>
      </w:r>
    </w:p>
    <w:p w14:paraId="4627AC47" w14:textId="77777777" w:rsidR="00052DA0" w:rsidRPr="008D13E0" w:rsidRDefault="00052DA0" w:rsidP="00EC108A">
      <w:pPr>
        <w:pStyle w:val="Cmsor3"/>
      </w:pPr>
      <w:r w:rsidRPr="008D13E0">
        <w:t xml:space="preserve">Kemencés </w:t>
      </w:r>
      <w:proofErr w:type="spellStart"/>
      <w:r w:rsidRPr="008D13E0">
        <w:t>kacsamell</w:t>
      </w:r>
      <w:proofErr w:type="spellEnd"/>
      <w:r w:rsidRPr="008D13E0">
        <w:t xml:space="preserve"> saját májával töltve vörösboros aszalt szilvával, mandulás burgonyafánkkal </w:t>
      </w:r>
      <w:r w:rsidRPr="008D13E0">
        <w:tab/>
        <w:t>2500 Ft</w:t>
      </w:r>
    </w:p>
    <w:p w14:paraId="7B09077E" w14:textId="3258B8D6" w:rsidR="00052DA0" w:rsidRPr="008D13E0" w:rsidRDefault="00052DA0" w:rsidP="00EC108A">
      <w:pPr>
        <w:pStyle w:val="Cmsor2"/>
      </w:pPr>
      <w:r w:rsidRPr="008D13E0">
        <w:lastRenderedPageBreak/>
        <w:t>Vad és hal étele</w:t>
      </w:r>
      <w:r w:rsidR="00EC108A">
        <w:t>k</w:t>
      </w:r>
    </w:p>
    <w:p w14:paraId="2471559A" w14:textId="77777777" w:rsidR="00052DA0" w:rsidRPr="008D13E0" w:rsidRDefault="00052DA0" w:rsidP="00EC108A">
      <w:pPr>
        <w:pStyle w:val="Cmsor3"/>
      </w:pPr>
      <w:r w:rsidRPr="008D13E0">
        <w:t>Szarvasgerinc-filé gyömbéres-chilis-narancsos mártásban, burgonyafánkkal - 25 dkg</w:t>
      </w:r>
      <w:r w:rsidRPr="008D13E0">
        <w:tab/>
        <w:t>5100 Ft</w:t>
      </w:r>
    </w:p>
    <w:p w14:paraId="2AEDACEB" w14:textId="77777777" w:rsidR="00052DA0" w:rsidRPr="008D13E0" w:rsidRDefault="00052DA0" w:rsidP="00EC108A">
      <w:pPr>
        <w:pStyle w:val="Cmsor3"/>
      </w:pPr>
      <w:r w:rsidRPr="008D13E0">
        <w:t xml:space="preserve">Szarvas-steak tejszínes erdei gombamártással, puliszkával, parmezánforgáccsal - 25 dkg </w:t>
      </w:r>
      <w:r w:rsidRPr="008D13E0">
        <w:tab/>
        <w:t>5100 Ft</w:t>
      </w:r>
    </w:p>
    <w:p w14:paraId="7B0F8125" w14:textId="77777777" w:rsidR="00052DA0" w:rsidRPr="008D13E0" w:rsidRDefault="00052DA0" w:rsidP="00EC108A">
      <w:pPr>
        <w:pStyle w:val="Cmsor3"/>
      </w:pPr>
      <w:r w:rsidRPr="008D13E0">
        <w:t xml:space="preserve">Borókás vaddisznópörkölt aszalt szilvával, mandulás burgonyafánkkal </w:t>
      </w:r>
      <w:r w:rsidRPr="008D13E0">
        <w:tab/>
        <w:t>2500 Ft</w:t>
      </w:r>
    </w:p>
    <w:p w14:paraId="1CDA571D" w14:textId="77777777" w:rsidR="00052DA0" w:rsidRPr="008D13E0" w:rsidRDefault="00052DA0" w:rsidP="00EC108A">
      <w:pPr>
        <w:pStyle w:val="Cmsor3"/>
      </w:pPr>
      <w:r w:rsidRPr="008D13E0">
        <w:t xml:space="preserve">Bakonyi harcsapaprikás erdei gombával - kapros túrógombóccal </w:t>
      </w:r>
      <w:r w:rsidRPr="008D13E0">
        <w:tab/>
        <w:t>2500 Ft</w:t>
      </w:r>
    </w:p>
    <w:p w14:paraId="7F4CB1F2" w14:textId="77777777" w:rsidR="00052DA0" w:rsidRPr="008D13E0" w:rsidRDefault="00052DA0" w:rsidP="00EC108A">
      <w:pPr>
        <w:pStyle w:val="Cmsor3"/>
      </w:pPr>
      <w:r w:rsidRPr="008D13E0">
        <w:t xml:space="preserve">Balatoni fogas steak almás </w:t>
      </w:r>
      <w:proofErr w:type="spellStart"/>
      <w:r w:rsidRPr="008D13E0">
        <w:t>sauvignon</w:t>
      </w:r>
      <w:proofErr w:type="spellEnd"/>
      <w:r w:rsidRPr="008D13E0">
        <w:t xml:space="preserve">-mártással, diós burgonyafánkkal </w:t>
      </w:r>
      <w:r w:rsidRPr="008D13E0">
        <w:tab/>
        <w:t>3100 Ft</w:t>
      </w:r>
    </w:p>
    <w:p w14:paraId="3C539CE1" w14:textId="7B3F532E" w:rsidR="00052DA0" w:rsidRPr="008D13E0" w:rsidRDefault="00052DA0" w:rsidP="00EC108A">
      <w:pPr>
        <w:pStyle w:val="Cmsor3"/>
      </w:pPr>
      <w:r w:rsidRPr="008D13E0">
        <w:t xml:space="preserve">Békacomb rántva, hasábburgonyával </w:t>
      </w:r>
      <w:r w:rsidRPr="008D13E0">
        <w:tab/>
        <w:t>2800 Ft</w:t>
      </w:r>
    </w:p>
    <w:p w14:paraId="6EB64943" w14:textId="77777777" w:rsidR="00052DA0" w:rsidRPr="008D13E0" w:rsidRDefault="00052DA0" w:rsidP="00EC108A">
      <w:pPr>
        <w:pStyle w:val="Cmsor3"/>
      </w:pPr>
      <w:r w:rsidRPr="008D13E0">
        <w:t xml:space="preserve">Egészben sült süllő (Ft/dkg) citromos-fokhagymás fűszervajjal, vajas petrezselymes burgonyával </w:t>
      </w:r>
      <w:r w:rsidRPr="008D13E0">
        <w:tab/>
        <w:t>85 Ft</w:t>
      </w:r>
    </w:p>
    <w:p w14:paraId="62259443" w14:textId="77777777" w:rsidR="00052DA0" w:rsidRPr="00EC108A" w:rsidRDefault="00052DA0" w:rsidP="008D13E0">
      <w:pPr>
        <w:rPr>
          <w:rStyle w:val="Cmsor3Char"/>
        </w:rPr>
      </w:pPr>
      <w:r w:rsidRPr="00EC108A">
        <w:rPr>
          <w:rStyle w:val="Cmsor3Char"/>
        </w:rPr>
        <w:t>Grillezett fogasderék bivalymozzarellával, fokhagymás-parajos ágyon, zöldfűszeres hordóburgonyával</w:t>
      </w:r>
      <w:r w:rsidRPr="00EC108A">
        <w:rPr>
          <w:rStyle w:val="Cmsor3Char"/>
        </w:rPr>
        <w:tab/>
        <w:t>3100 Ft</w:t>
      </w:r>
    </w:p>
    <w:p w14:paraId="56B5B12B" w14:textId="77777777" w:rsidR="00052DA0" w:rsidRPr="008D13E0" w:rsidRDefault="00052DA0" w:rsidP="00EC108A">
      <w:pPr>
        <w:pStyle w:val="Cmsor3"/>
      </w:pPr>
      <w:r w:rsidRPr="008D13E0">
        <w:t xml:space="preserve">Skandináv lazac-steak kapros-fokhagymás lazacszelet, grillezett </w:t>
      </w:r>
      <w:proofErr w:type="spellStart"/>
      <w:r w:rsidRPr="008D13E0">
        <w:t>cukkinivel</w:t>
      </w:r>
      <w:proofErr w:type="spellEnd"/>
      <w:r w:rsidRPr="008D13E0">
        <w:t xml:space="preserve">, hercegnő burgonyával </w:t>
      </w:r>
      <w:r w:rsidRPr="008D13E0">
        <w:tab/>
        <w:t>3200 Ft</w:t>
      </w:r>
    </w:p>
    <w:p w14:paraId="135AAEDE" w14:textId="77777777" w:rsidR="00052DA0" w:rsidRPr="008D13E0" w:rsidRDefault="00052DA0" w:rsidP="00EC108A">
      <w:pPr>
        <w:pStyle w:val="Cmsor3"/>
      </w:pPr>
      <w:r w:rsidRPr="008D13E0">
        <w:t xml:space="preserve">Szürkeharcsa steak garnélás rizottóval, karikázott füstölt házikolbásszal </w:t>
      </w:r>
      <w:r w:rsidRPr="008D13E0">
        <w:tab/>
        <w:t>2500 Ft</w:t>
      </w:r>
    </w:p>
    <w:p w14:paraId="18F331E0" w14:textId="1042DAC9" w:rsidR="00052DA0" w:rsidRPr="008D13E0" w:rsidRDefault="00052DA0" w:rsidP="00EC108A">
      <w:pPr>
        <w:pStyle w:val="Cmsor2"/>
      </w:pPr>
      <w:r w:rsidRPr="008D13E0">
        <w:lastRenderedPageBreak/>
        <w:t>Borjúból és marhából készült ételek</w:t>
      </w:r>
    </w:p>
    <w:p w14:paraId="44CD0CD5" w14:textId="77777777" w:rsidR="00052DA0" w:rsidRPr="008D13E0" w:rsidRDefault="00052DA0" w:rsidP="00EC108A">
      <w:pPr>
        <w:pStyle w:val="Cmsor3"/>
      </w:pPr>
      <w:r w:rsidRPr="008D13E0">
        <w:t xml:space="preserve">Bacongyűrűben sült bélszín mustáros zöldbors-mártással, burgonyakrokettel </w:t>
      </w:r>
      <w:r w:rsidRPr="008D13E0">
        <w:tab/>
        <w:t>4200 Ft</w:t>
      </w:r>
    </w:p>
    <w:p w14:paraId="09721289" w14:textId="77777777" w:rsidR="00052DA0" w:rsidRPr="008D13E0" w:rsidRDefault="00052DA0" w:rsidP="00EC108A">
      <w:pPr>
        <w:pStyle w:val="Cmsor3"/>
      </w:pPr>
      <w:r w:rsidRPr="008D13E0">
        <w:t xml:space="preserve">Vargányás-tejszínes bélszíncsíkok zöld </w:t>
      </w:r>
      <w:proofErr w:type="spellStart"/>
      <w:r w:rsidRPr="008D13E0">
        <w:t>szélesmetéltel</w:t>
      </w:r>
      <w:proofErr w:type="spellEnd"/>
      <w:r w:rsidRPr="008D13E0">
        <w:t>, parmezán forgáccsal</w:t>
      </w:r>
      <w:r w:rsidRPr="008D13E0">
        <w:tab/>
        <w:t>4100 Ft</w:t>
      </w:r>
    </w:p>
    <w:p w14:paraId="783DCC5C" w14:textId="77777777" w:rsidR="00052DA0" w:rsidRPr="008D13E0" w:rsidRDefault="00052DA0" w:rsidP="00EC108A">
      <w:pPr>
        <w:pStyle w:val="Cmsor3"/>
      </w:pPr>
      <w:r w:rsidRPr="008D13E0">
        <w:t xml:space="preserve">Bélszínsteak roston sült libamájjal tejfölös-fokhagymás törtburgonyával, sült hagymakarikával - 20 dkg </w:t>
      </w:r>
      <w:r w:rsidRPr="008D13E0">
        <w:tab/>
        <w:t>5500 Ft</w:t>
      </w:r>
    </w:p>
    <w:p w14:paraId="75D5E745" w14:textId="0ADD8624" w:rsidR="00052DA0" w:rsidRPr="008D13E0" w:rsidRDefault="00052DA0" w:rsidP="00EC108A">
      <w:pPr>
        <w:pStyle w:val="Cmsor3"/>
      </w:pPr>
      <w:r w:rsidRPr="008D13E0">
        <w:t xml:space="preserve">Borjúbécsi lilahagymás burgonyasalátával </w:t>
      </w:r>
      <w:r w:rsidRPr="008D13E0">
        <w:tab/>
        <w:t>3100 Ft</w:t>
      </w:r>
    </w:p>
    <w:p w14:paraId="2A163A07" w14:textId="77777777" w:rsidR="00052DA0" w:rsidRPr="008D13E0" w:rsidRDefault="00052DA0" w:rsidP="00EC108A">
      <w:pPr>
        <w:pStyle w:val="Cmsor3"/>
      </w:pPr>
      <w:r w:rsidRPr="008D13E0">
        <w:t xml:space="preserve">Eredeti Gordon </w:t>
      </w:r>
      <w:proofErr w:type="spellStart"/>
      <w:r w:rsidRPr="008D13E0">
        <w:t>Bleu</w:t>
      </w:r>
      <w:proofErr w:type="spellEnd"/>
      <w:r w:rsidR="00E31C2B" w:rsidRPr="008D13E0">
        <w:tab/>
        <w:t>2400 Ft</w:t>
      </w:r>
    </w:p>
    <w:p w14:paraId="31BCF10A" w14:textId="77777777" w:rsidR="00052DA0" w:rsidRPr="00BF467B" w:rsidRDefault="00052DA0" w:rsidP="00EC108A">
      <w:pPr>
        <w:rPr>
          <w:lang w:eastAsia="hu-HU"/>
        </w:rPr>
      </w:pPr>
      <w:r w:rsidRPr="00BF467B">
        <w:rPr>
          <w:lang w:eastAsia="hu-HU"/>
        </w:rPr>
        <w:t>Borjúszelet kéksajttal töltve, burgonyafánkkal</w:t>
      </w:r>
    </w:p>
    <w:p w14:paraId="3877E5F3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Borjúláb </w:t>
      </w:r>
      <w:proofErr w:type="spellStart"/>
      <w:r w:rsidRPr="00BF467B">
        <w:rPr>
          <w:rFonts w:eastAsia="Times New Roman"/>
          <w:lang w:eastAsia="hu-HU"/>
        </w:rPr>
        <w:t>bundázva</w:t>
      </w:r>
      <w:proofErr w:type="spellEnd"/>
      <w:r w:rsidRPr="00BF467B">
        <w:rPr>
          <w:rFonts w:eastAsia="Times New Roman"/>
          <w:lang w:eastAsia="hu-HU"/>
        </w:rPr>
        <w:t>, fűszeres burgonyagerezdekkel</w:t>
      </w:r>
      <w:r w:rsidRPr="00BF467B">
        <w:rPr>
          <w:rFonts w:eastAsia="Times New Roman"/>
          <w:lang w:eastAsia="hu-HU"/>
        </w:rPr>
        <w:tab/>
        <w:t>2200 Ft</w:t>
      </w:r>
    </w:p>
    <w:p w14:paraId="6ABD6288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proofErr w:type="spellStart"/>
      <w:r w:rsidRPr="00BF467B">
        <w:rPr>
          <w:rFonts w:eastAsia="Times New Roman"/>
          <w:lang w:eastAsia="hu-HU"/>
        </w:rPr>
        <w:t>Stroganoff</w:t>
      </w:r>
      <w:proofErr w:type="spellEnd"/>
      <w:r w:rsidRPr="00BF467B">
        <w:rPr>
          <w:rFonts w:eastAsia="Times New Roman"/>
          <w:lang w:eastAsia="hu-HU"/>
        </w:rPr>
        <w:t xml:space="preserve"> bélszíncsíkok ropogós nudlival</w:t>
      </w:r>
      <w:r w:rsidRPr="00BF467B">
        <w:rPr>
          <w:rFonts w:eastAsia="Times New Roman"/>
          <w:lang w:eastAsia="hu-HU"/>
        </w:rPr>
        <w:tab/>
        <w:t>4100 Ft</w:t>
      </w:r>
    </w:p>
    <w:p w14:paraId="7E79F1A4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Argentin hátszín steak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 xml:space="preserve">kapribogyómártással, sajtos cukkinival, bundázott hagymakarikával </w:t>
      </w:r>
      <w:r w:rsidRPr="00BF467B">
        <w:rPr>
          <w:rFonts w:eastAsia="Times New Roman"/>
          <w:lang w:eastAsia="hu-HU"/>
        </w:rPr>
        <w:tab/>
        <w:t>4200 Ft</w:t>
      </w:r>
    </w:p>
    <w:p w14:paraId="2738128C" w14:textId="0942A9E6" w:rsidR="00052DA0" w:rsidRPr="00BF467B" w:rsidRDefault="00052DA0" w:rsidP="00EC108A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Köretek</w:t>
      </w:r>
    </w:p>
    <w:p w14:paraId="2D2C42FA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Burgonyapüré</w:t>
      </w:r>
      <w:r w:rsidRPr="00BF467B">
        <w:rPr>
          <w:rFonts w:eastAsia="Times New Roman"/>
          <w:lang w:eastAsia="hu-HU"/>
        </w:rPr>
        <w:tab/>
        <w:t>450 Ft</w:t>
      </w:r>
    </w:p>
    <w:p w14:paraId="16123A8D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Burgonyafánk</w:t>
      </w:r>
      <w:r w:rsidRPr="00BF467B">
        <w:rPr>
          <w:rFonts w:eastAsia="Times New Roman"/>
          <w:lang w:eastAsia="hu-HU"/>
        </w:rPr>
        <w:tab/>
        <w:t>470 Ft</w:t>
      </w:r>
    </w:p>
    <w:p w14:paraId="545D02DF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Hasábburgonya</w:t>
      </w:r>
      <w:r w:rsidRPr="00BF467B">
        <w:rPr>
          <w:rFonts w:eastAsia="Times New Roman"/>
          <w:lang w:eastAsia="hu-HU"/>
        </w:rPr>
        <w:tab/>
        <w:t>500 Ft</w:t>
      </w:r>
    </w:p>
    <w:p w14:paraId="0F440213" w14:textId="6F6FC581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Hagymás törtburgonya</w:t>
      </w:r>
      <w:r w:rsidRPr="00BF467B">
        <w:rPr>
          <w:rFonts w:eastAsia="Times New Roman"/>
          <w:lang w:eastAsia="hu-HU"/>
        </w:rPr>
        <w:tab/>
        <w:t>400 Ft</w:t>
      </w:r>
    </w:p>
    <w:p w14:paraId="3F105D4E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Házi tarhonya</w:t>
      </w:r>
      <w:r w:rsidRPr="00BF467B">
        <w:rPr>
          <w:rFonts w:eastAsia="Times New Roman"/>
          <w:lang w:eastAsia="hu-HU"/>
        </w:rPr>
        <w:tab/>
        <w:t>450 Ft</w:t>
      </w:r>
    </w:p>
    <w:p w14:paraId="71D86155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Lilahagymás bécsi burgonyasaláta </w:t>
      </w:r>
      <w:r w:rsidRPr="00BF467B">
        <w:rPr>
          <w:rFonts w:eastAsia="Times New Roman"/>
          <w:lang w:eastAsia="hu-HU"/>
        </w:rPr>
        <w:tab/>
        <w:t>440 Ft</w:t>
      </w:r>
    </w:p>
    <w:p w14:paraId="151AFE94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Petrezselymes burgonya</w:t>
      </w:r>
      <w:r w:rsidRPr="00BF467B">
        <w:rPr>
          <w:rFonts w:eastAsia="Times New Roman"/>
          <w:lang w:eastAsia="hu-HU"/>
        </w:rPr>
        <w:tab/>
        <w:t>400 Ft</w:t>
      </w:r>
    </w:p>
    <w:p w14:paraId="47A5419E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Steakburgonya</w:t>
      </w:r>
      <w:r w:rsidRPr="00BF467B">
        <w:rPr>
          <w:rFonts w:eastAsia="Times New Roman"/>
          <w:lang w:eastAsia="hu-HU"/>
        </w:rPr>
        <w:tab/>
        <w:t>450 Ft</w:t>
      </w:r>
    </w:p>
    <w:p w14:paraId="29D319AD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Tojásos galuska </w:t>
      </w:r>
      <w:r w:rsidRPr="00BF467B">
        <w:rPr>
          <w:rFonts w:eastAsia="Times New Roman"/>
          <w:lang w:eastAsia="hu-HU"/>
        </w:rPr>
        <w:tab/>
        <w:t>500 Ft</w:t>
      </w:r>
    </w:p>
    <w:p w14:paraId="228CBC12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Vajas galuska </w:t>
      </w:r>
      <w:r w:rsidRPr="00BF467B">
        <w:rPr>
          <w:rFonts w:eastAsia="Times New Roman"/>
          <w:lang w:eastAsia="hu-HU"/>
        </w:rPr>
        <w:tab/>
        <w:t>420 Ft</w:t>
      </w:r>
    </w:p>
    <w:p w14:paraId="0C17B730" w14:textId="3ECB9337" w:rsidR="00052DA0" w:rsidRPr="00BF467B" w:rsidRDefault="00052DA0" w:rsidP="00EC108A">
      <w:pPr>
        <w:pStyle w:val="Cmsor2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lastRenderedPageBreak/>
        <w:t>Savanyúságok, saláták</w:t>
      </w:r>
    </w:p>
    <w:p w14:paraId="04DB6C35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Almapaprika, cseresznyepaprika, </w:t>
      </w:r>
      <w:proofErr w:type="spellStart"/>
      <w:r w:rsidRPr="00BF467B">
        <w:rPr>
          <w:rFonts w:eastAsia="Times New Roman"/>
          <w:lang w:eastAsia="hu-HU"/>
        </w:rPr>
        <w:t>pepperoni</w:t>
      </w:r>
      <w:proofErr w:type="spellEnd"/>
      <w:r w:rsidRPr="00BF467B">
        <w:rPr>
          <w:rFonts w:eastAsia="Times New Roman"/>
          <w:lang w:eastAsia="hu-HU"/>
        </w:rPr>
        <w:tab/>
        <w:t>400 Ft</w:t>
      </w:r>
    </w:p>
    <w:p w14:paraId="70D2D078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Céklasaláta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>(idény szerint)</w:t>
      </w:r>
      <w:r w:rsidRPr="00BF467B">
        <w:rPr>
          <w:rFonts w:eastAsia="Times New Roman"/>
          <w:lang w:eastAsia="hu-HU"/>
        </w:rPr>
        <w:tab/>
        <w:t>400 Ft</w:t>
      </w:r>
    </w:p>
    <w:p w14:paraId="629473AB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Házi vegyes savanyúság </w:t>
      </w:r>
      <w:r w:rsidRPr="00BF467B">
        <w:rPr>
          <w:rFonts w:eastAsia="Times New Roman"/>
          <w:lang w:eastAsia="hu-HU"/>
        </w:rPr>
        <w:tab/>
        <w:t>400 Ft</w:t>
      </w:r>
    </w:p>
    <w:p w14:paraId="74264C7F" w14:textId="2DF8C912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Káposztasaláta</w:t>
      </w:r>
      <w:r w:rsidRPr="00BF467B">
        <w:rPr>
          <w:rFonts w:eastAsia="Times New Roman"/>
          <w:lang w:eastAsia="hu-HU"/>
        </w:rPr>
        <w:tab/>
        <w:t>500 Ft</w:t>
      </w:r>
    </w:p>
    <w:p w14:paraId="7C519B1F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Kovászos uborka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>(idény szerint)</w:t>
      </w:r>
      <w:r w:rsidRPr="00BF467B">
        <w:rPr>
          <w:rFonts w:eastAsia="Times New Roman"/>
          <w:lang w:eastAsia="hu-HU"/>
        </w:rPr>
        <w:tab/>
        <w:t>500 Ft</w:t>
      </w:r>
    </w:p>
    <w:p w14:paraId="61B8DF2F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Őszibarackbefőtt</w:t>
      </w:r>
      <w:r w:rsidRPr="00BF467B">
        <w:rPr>
          <w:rFonts w:eastAsia="Times New Roman"/>
          <w:lang w:eastAsia="hu-HU"/>
        </w:rPr>
        <w:tab/>
        <w:t>440 Ft</w:t>
      </w:r>
    </w:p>
    <w:p w14:paraId="0C56EFB6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Paradicsomsaláta</w:t>
      </w:r>
      <w:r w:rsidRPr="00BF467B">
        <w:rPr>
          <w:rFonts w:eastAsia="Times New Roman"/>
          <w:lang w:eastAsia="hu-HU"/>
        </w:rPr>
        <w:tab/>
        <w:t>510 Ft</w:t>
      </w:r>
    </w:p>
    <w:p w14:paraId="7E36C03A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Uborkasaláta</w:t>
      </w:r>
      <w:r w:rsidRPr="00BF467B">
        <w:rPr>
          <w:rFonts w:eastAsia="Times New Roman"/>
          <w:lang w:eastAsia="hu-HU"/>
        </w:rPr>
        <w:tab/>
        <w:t>510 Ft</w:t>
      </w:r>
    </w:p>
    <w:p w14:paraId="15796A3B" w14:textId="77777777" w:rsidR="00052DA0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Vegyes saláta</w:t>
      </w:r>
      <w:r w:rsidR="00E31C2B" w:rsidRPr="00BF467B">
        <w:rPr>
          <w:rFonts w:eastAsia="Times New Roman"/>
          <w:lang w:eastAsia="hu-HU"/>
        </w:rPr>
        <w:tab/>
        <w:t>540 Ft</w:t>
      </w:r>
    </w:p>
    <w:p w14:paraId="6DED2855" w14:textId="77777777" w:rsidR="00052DA0" w:rsidRPr="00BF467B" w:rsidRDefault="00052DA0" w:rsidP="00EC108A">
      <w:pPr>
        <w:rPr>
          <w:lang w:eastAsia="hu-HU"/>
        </w:rPr>
      </w:pPr>
      <w:r w:rsidRPr="00BF467B">
        <w:rPr>
          <w:lang w:eastAsia="hu-HU"/>
        </w:rPr>
        <w:t xml:space="preserve">(uborka, paradicsom, káposzta) </w:t>
      </w:r>
    </w:p>
    <w:p w14:paraId="3E3128FC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Desszertek</w:t>
      </w:r>
      <w:r w:rsidRPr="00BF467B">
        <w:rPr>
          <w:rFonts w:eastAsia="Times New Roman"/>
          <w:lang w:eastAsia="hu-HU"/>
        </w:rPr>
        <w:tab/>
        <w:t>Ár</w:t>
      </w:r>
    </w:p>
    <w:p w14:paraId="7EFE18CB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Barackos - túrós palacsinta vaníliasodóval</w:t>
      </w:r>
      <w:r w:rsidRPr="00BF467B">
        <w:rPr>
          <w:rFonts w:eastAsia="Times New Roman"/>
          <w:lang w:eastAsia="hu-HU"/>
        </w:rPr>
        <w:tab/>
        <w:t>790 Ft</w:t>
      </w:r>
    </w:p>
    <w:p w14:paraId="750A2E5C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Eredeti francia madártej </w:t>
      </w:r>
      <w:r w:rsidRPr="00BF467B">
        <w:rPr>
          <w:rFonts w:eastAsia="Times New Roman"/>
          <w:lang w:eastAsia="hu-HU"/>
        </w:rPr>
        <w:tab/>
        <w:t>750 Ft</w:t>
      </w:r>
    </w:p>
    <w:p w14:paraId="22A18120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Meggyes-mákos guba </w:t>
      </w:r>
      <w:r w:rsidRPr="00BF467B">
        <w:rPr>
          <w:rFonts w:eastAsia="Times New Roman"/>
          <w:lang w:eastAsia="hu-HU"/>
        </w:rPr>
        <w:tab/>
        <w:t>690 Ft</w:t>
      </w:r>
    </w:p>
    <w:p w14:paraId="28E36C49" w14:textId="77777777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 xml:space="preserve">Palacsinta </w:t>
      </w:r>
      <w:proofErr w:type="spellStart"/>
      <w:r w:rsidRPr="00BF467B">
        <w:rPr>
          <w:rFonts w:eastAsia="Times New Roman"/>
          <w:lang w:eastAsia="hu-HU"/>
        </w:rPr>
        <w:t>karamellizált</w:t>
      </w:r>
      <w:proofErr w:type="spellEnd"/>
      <w:r w:rsidRPr="00BF467B">
        <w:rPr>
          <w:rFonts w:eastAsia="Times New Roman"/>
          <w:lang w:eastAsia="hu-HU"/>
        </w:rPr>
        <w:t xml:space="preserve"> fahéjas almával töltve</w:t>
      </w:r>
      <w:r>
        <w:rPr>
          <w:rFonts w:eastAsia="Times New Roman"/>
          <w:lang w:eastAsia="hu-HU"/>
        </w:rPr>
        <w:t xml:space="preserve"> </w:t>
      </w:r>
      <w:r w:rsidRPr="00BF467B">
        <w:rPr>
          <w:rFonts w:eastAsia="Times New Roman"/>
          <w:lang w:eastAsia="hu-HU"/>
        </w:rPr>
        <w:t xml:space="preserve">vaníliasodóval vagy erdei gyümölcsszósszal </w:t>
      </w:r>
      <w:r w:rsidRPr="00BF467B">
        <w:rPr>
          <w:rFonts w:eastAsia="Times New Roman"/>
          <w:lang w:eastAsia="hu-HU"/>
        </w:rPr>
        <w:tab/>
        <w:t>790 Ft</w:t>
      </w:r>
    </w:p>
    <w:p w14:paraId="37BE072F" w14:textId="3C467DE6" w:rsidR="00052DA0" w:rsidRPr="00BF467B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Somlói galuska</w:t>
      </w:r>
      <w:r w:rsidRPr="00BF467B">
        <w:rPr>
          <w:rFonts w:eastAsia="Times New Roman"/>
          <w:lang w:eastAsia="hu-HU"/>
        </w:rPr>
        <w:tab/>
        <w:t>750 Ft</w:t>
      </w:r>
    </w:p>
    <w:p w14:paraId="102667AD" w14:textId="77777777" w:rsidR="00052DA0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Lángoló szatmári palacsinta</w:t>
      </w:r>
      <w:r w:rsidR="00E31C2B" w:rsidRPr="00BF467B">
        <w:rPr>
          <w:rFonts w:eastAsia="Times New Roman"/>
          <w:lang w:eastAsia="hu-HU"/>
        </w:rPr>
        <w:t xml:space="preserve"> </w:t>
      </w:r>
      <w:r w:rsidR="00E31C2B" w:rsidRPr="00BF467B">
        <w:rPr>
          <w:rFonts w:eastAsia="Times New Roman"/>
          <w:lang w:eastAsia="hu-HU"/>
        </w:rPr>
        <w:tab/>
        <w:t>810 Ft</w:t>
      </w:r>
    </w:p>
    <w:p w14:paraId="2C6403E8" w14:textId="77777777" w:rsidR="00052DA0" w:rsidRPr="00BF467B" w:rsidRDefault="00052DA0" w:rsidP="00EC108A">
      <w:pPr>
        <w:rPr>
          <w:lang w:eastAsia="hu-HU"/>
        </w:rPr>
      </w:pPr>
      <w:r w:rsidRPr="00BF467B">
        <w:rPr>
          <w:lang w:eastAsia="hu-HU"/>
        </w:rPr>
        <w:t>(aszaltszilvával, dióval töltött palacsinta, csokiöntettel)</w:t>
      </w:r>
    </w:p>
    <w:p w14:paraId="13F6ADA1" w14:textId="77777777" w:rsidR="00052DA0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Túrógombóc hagyományosan</w:t>
      </w:r>
      <w:r w:rsidR="00E31C2B" w:rsidRPr="00BF467B">
        <w:rPr>
          <w:rFonts w:eastAsia="Times New Roman"/>
          <w:lang w:eastAsia="hu-HU"/>
        </w:rPr>
        <w:tab/>
        <w:t>710 Ft</w:t>
      </w:r>
    </w:p>
    <w:p w14:paraId="796FC4DD" w14:textId="77777777" w:rsidR="00052DA0" w:rsidRPr="00BF467B" w:rsidRDefault="00052DA0" w:rsidP="00EC108A">
      <w:pPr>
        <w:rPr>
          <w:lang w:eastAsia="hu-HU"/>
        </w:rPr>
      </w:pPr>
      <w:r w:rsidRPr="00BF467B">
        <w:rPr>
          <w:lang w:eastAsia="hu-HU"/>
        </w:rPr>
        <w:t xml:space="preserve">Morzsába forgatva, mézes joghurttal </w:t>
      </w:r>
    </w:p>
    <w:p w14:paraId="4FE04826" w14:textId="77777777" w:rsidR="00052DA0" w:rsidRDefault="00052DA0" w:rsidP="00EC108A">
      <w:pPr>
        <w:pStyle w:val="Cmsor3"/>
        <w:rPr>
          <w:rFonts w:eastAsia="Times New Roman"/>
          <w:lang w:eastAsia="hu-HU"/>
        </w:rPr>
      </w:pPr>
      <w:r w:rsidRPr="00BF467B">
        <w:rPr>
          <w:rFonts w:eastAsia="Times New Roman"/>
          <w:lang w:eastAsia="hu-HU"/>
        </w:rPr>
        <w:t>Túrógombóc</w:t>
      </w:r>
      <w:r w:rsidR="00E31C2B" w:rsidRPr="00BF467B">
        <w:rPr>
          <w:rFonts w:eastAsia="Times New Roman"/>
          <w:lang w:eastAsia="hu-HU"/>
        </w:rPr>
        <w:t xml:space="preserve"> </w:t>
      </w:r>
      <w:r w:rsidR="00E31C2B" w:rsidRPr="00BF467B">
        <w:rPr>
          <w:rFonts w:eastAsia="Times New Roman"/>
          <w:lang w:eastAsia="hu-HU"/>
        </w:rPr>
        <w:tab/>
        <w:t>770 Ft</w:t>
      </w:r>
    </w:p>
    <w:p w14:paraId="6A3CA900" w14:textId="77777777" w:rsidR="00052DA0" w:rsidRPr="00BF467B" w:rsidRDefault="00052DA0" w:rsidP="00EC108A">
      <w:pPr>
        <w:rPr>
          <w:lang w:eastAsia="hu-HU"/>
        </w:rPr>
      </w:pPr>
      <w:r w:rsidRPr="00BF467B">
        <w:rPr>
          <w:lang w:eastAsia="hu-HU"/>
        </w:rPr>
        <w:t xml:space="preserve">Cukros mákba forgatva, meggy </w:t>
      </w:r>
      <w:proofErr w:type="spellStart"/>
      <w:r w:rsidRPr="00BF467B">
        <w:rPr>
          <w:lang w:eastAsia="hu-HU"/>
        </w:rPr>
        <w:t>chutney-val</w:t>
      </w:r>
      <w:proofErr w:type="spellEnd"/>
    </w:p>
    <w:p w14:paraId="342C64FB" w14:textId="77777777" w:rsidR="004809E5" w:rsidRDefault="004809E5" w:rsidP="00EC108A"/>
    <w:sectPr w:rsidR="004809E5" w:rsidSect="00EC108A">
      <w:pgSz w:w="11906" w:h="16838"/>
      <w:pgMar w:top="1417" w:right="1417" w:bottom="1417" w:left="1417" w:header="708" w:footer="708" w:gutter="0"/>
      <w:pgBorders w:offsetFrom="page">
        <w:top w:val="single" w:sz="18" w:space="24" w:color="833C0B"/>
        <w:left w:val="single" w:sz="18" w:space="24" w:color="833C0B"/>
        <w:bottom w:val="single" w:sz="18" w:space="24" w:color="833C0B"/>
        <w:right w:val="single" w:sz="18" w:space="24" w:color="833C0B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67B"/>
    <w:rsid w:val="00052DA0"/>
    <w:rsid w:val="004809E5"/>
    <w:rsid w:val="00662DE0"/>
    <w:rsid w:val="007D49AD"/>
    <w:rsid w:val="0089117F"/>
    <w:rsid w:val="008D13E0"/>
    <w:rsid w:val="009C5C77"/>
    <w:rsid w:val="00AB34DC"/>
    <w:rsid w:val="00BF467B"/>
    <w:rsid w:val="00D15C5A"/>
    <w:rsid w:val="00E31C2B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5A12E502"/>
  <w15:chartTrackingRefBased/>
  <w15:docId w15:val="{415B6B11-137A-4275-8445-1B7F01B2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13E0"/>
    <w:rPr>
      <w:rFonts w:ascii="Monotype Corsiva" w:hAnsi="Monotype Corsiva"/>
      <w:kern w:val="2"/>
      <w:sz w:val="24"/>
      <w:szCs w:val="24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8D13E0"/>
    <w:pPr>
      <w:keepNext/>
      <w:keepLines/>
      <w:pageBreakBefore/>
      <w:spacing w:after="80"/>
      <w:jc w:val="center"/>
      <w:outlineLvl w:val="0"/>
    </w:pPr>
    <w:rPr>
      <w:rFonts w:eastAsiaTheme="majorEastAsia" w:cstheme="majorBidi"/>
      <w:b/>
      <w:bCs/>
      <w:color w:val="9D1B1B"/>
      <w:sz w:val="64"/>
      <w:szCs w:val="6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D13E0"/>
    <w:pPr>
      <w:keepNext/>
      <w:keepLines/>
      <w:pageBreakBefore/>
      <w:spacing w:before="160" w:after="80"/>
      <w:jc w:val="center"/>
      <w:outlineLvl w:val="1"/>
    </w:pPr>
    <w:rPr>
      <w:rFonts w:eastAsiaTheme="majorEastAsia" w:cstheme="majorBidi"/>
      <w:color w:val="EB4783"/>
      <w:sz w:val="48"/>
      <w:szCs w:val="4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13E0"/>
    <w:pPr>
      <w:keepNext/>
      <w:keepLines/>
      <w:tabs>
        <w:tab w:val="right" w:pos="9072"/>
      </w:tabs>
      <w:spacing w:before="160" w:after="80"/>
      <w:outlineLvl w:val="2"/>
    </w:pPr>
    <w:rPr>
      <w:rFonts w:eastAsiaTheme="majorEastAsia" w:cstheme="majorBidi"/>
      <w:color w:val="000000" w:themeColor="text1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1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  <w:rsid w:val="008D13E0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8D13E0"/>
  </w:style>
  <w:style w:type="character" w:customStyle="1" w:styleId="Cmsor4Char">
    <w:name w:val="Címsor 4 Char"/>
    <w:basedOn w:val="Bekezdsalapbettpusa"/>
    <w:link w:val="Cmsor4"/>
    <w:uiPriority w:val="9"/>
    <w:rsid w:val="008D13E0"/>
    <w:rPr>
      <w:rFonts w:ascii="Monotype Corsiva" w:eastAsiaTheme="majorEastAsia" w:hAnsi="Monotype Corsiv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1Char">
    <w:name w:val="Címsor 1 Char"/>
    <w:basedOn w:val="Bekezdsalapbettpusa"/>
    <w:link w:val="Cmsor1"/>
    <w:uiPriority w:val="9"/>
    <w:rsid w:val="008D13E0"/>
    <w:rPr>
      <w:rFonts w:ascii="Monotype Corsiva" w:eastAsiaTheme="majorEastAsia" w:hAnsi="Monotype Corsiva" w:cstheme="majorBidi"/>
      <w:b/>
      <w:bCs/>
      <w:color w:val="9D1B1B"/>
      <w:kern w:val="2"/>
      <w:sz w:val="64"/>
      <w:szCs w:val="64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8D13E0"/>
    <w:rPr>
      <w:rFonts w:ascii="Monotype Corsiva" w:eastAsiaTheme="majorEastAsia" w:hAnsi="Monotype Corsiva" w:cstheme="majorBidi"/>
      <w:color w:val="EB4783"/>
      <w:kern w:val="2"/>
      <w:sz w:val="48"/>
      <w:szCs w:val="48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8D13E0"/>
    <w:rPr>
      <w:rFonts w:ascii="Monotype Corsiva" w:eastAsiaTheme="majorEastAsia" w:hAnsi="Monotype Corsiva" w:cstheme="majorBidi"/>
      <w:color w:val="000000" w:themeColor="text1"/>
      <w:kern w:val="2"/>
      <w:sz w:val="32"/>
      <w:szCs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13E0"/>
    <w:rPr>
      <w:rFonts w:ascii="Monotype Corsiva" w:eastAsiaTheme="majorEastAsia" w:hAnsi="Monotype Corsiva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13E0"/>
    <w:rPr>
      <w:rFonts w:ascii="Monotype Corsiva" w:eastAsiaTheme="majorEastAsia" w:hAnsi="Monotype Corsiv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13E0"/>
    <w:rPr>
      <w:rFonts w:ascii="Monotype Corsiva" w:eastAsiaTheme="majorEastAsia" w:hAnsi="Monotype Corsiv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13E0"/>
    <w:rPr>
      <w:rFonts w:ascii="Monotype Corsiva" w:eastAsiaTheme="majorEastAsia" w:hAnsi="Monotype Corsiv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13E0"/>
    <w:rPr>
      <w:rFonts w:ascii="Monotype Corsiva" w:eastAsiaTheme="majorEastAsia" w:hAnsi="Monotype Corsiv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8D13E0"/>
    <w:pPr>
      <w:spacing w:after="80" w:line="240" w:lineRule="auto"/>
      <w:contextualSpacing/>
      <w:jc w:val="center"/>
    </w:pPr>
    <w:rPr>
      <w:rFonts w:eastAsiaTheme="majorEastAsia" w:cstheme="majorBidi"/>
      <w:b/>
      <w:bCs/>
      <w:color w:val="B03354"/>
      <w:spacing w:val="-10"/>
      <w:kern w:val="28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sid w:val="008D13E0"/>
    <w:rPr>
      <w:rFonts w:ascii="Monotype Corsiva" w:eastAsiaTheme="majorEastAsia" w:hAnsi="Monotype Corsiva" w:cstheme="majorBidi"/>
      <w:b/>
      <w:bCs/>
      <w:color w:val="B03354"/>
      <w:spacing w:val="-10"/>
      <w:kern w:val="28"/>
      <w:sz w:val="64"/>
      <w:szCs w:val="64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8D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13E0"/>
    <w:rPr>
      <w:rFonts w:ascii="Monotype Corsiva" w:eastAsiaTheme="majorEastAsia" w:hAnsi="Monotype Corsiv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8D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13E0"/>
    <w:rPr>
      <w:rFonts w:ascii="Monotype Corsiva" w:hAnsi="Monotype Corsiva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aszerbekezds">
    <w:name w:val="List Paragraph"/>
    <w:basedOn w:val="Norml"/>
    <w:uiPriority w:val="34"/>
    <w:qFormat/>
    <w:rsid w:val="008D13E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13E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1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13E0"/>
    <w:rPr>
      <w:rFonts w:ascii="Monotype Corsiva" w:hAnsi="Monotype Corsiva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8D13E0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13E0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D13E0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D13E0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8D13E0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8D1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ne\OneDrive\Dokumentumok\GitHub\diku-oktv\2017.3\&#201;tterem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9A33-23CE-4338-AA5C-1D0B4378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Étterem.dotm</Template>
  <TotalTime>72</TotalTime>
  <Pages>10</Pages>
  <Words>759</Words>
  <Characters>5244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Kornél Patyi</cp:lastModifiedBy>
  <cp:revision>8</cp:revision>
  <dcterms:created xsi:type="dcterms:W3CDTF">2018-02-19T15:53:00Z</dcterms:created>
  <dcterms:modified xsi:type="dcterms:W3CDTF">2025-03-14T16:35:00Z</dcterms:modified>
</cp:coreProperties>
</file>