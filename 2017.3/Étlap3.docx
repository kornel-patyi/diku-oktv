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CC"/>
  <w:body>
    <w:p w14:paraId="37CE487D" w14:textId="0A566E05" w:rsidR="003A0489" w:rsidRDefault="003A0489" w:rsidP="003A0489">
      <w:pPr>
        <w:pStyle w:val="Cmsor1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Étlap</w:t>
      </w:r>
    </w:p>
    <w:p w14:paraId="2FCE895A" w14:textId="01305F8D" w:rsidR="003A0489" w:rsidRPr="003A0489" w:rsidRDefault="003A0489" w:rsidP="003A0489">
      <w:pPr>
        <w:pStyle w:val="Cmsor2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lastRenderedPageBreak/>
        <w:t>ELŐÉTELEK</w:t>
      </w:r>
    </w:p>
    <w:p w14:paraId="21780129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Tatár beefsteak</w:t>
      </w:r>
      <w:r w:rsidRPr="003A0489">
        <w:rPr>
          <w:rFonts w:eastAsia="Times New Roman"/>
          <w:lang w:eastAsia="hu-HU"/>
        </w:rPr>
        <w:tab/>
        <w:t xml:space="preserve">2800,- Ft </w:t>
      </w:r>
    </w:p>
    <w:p w14:paraId="13D155F8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Pácolt marhabélszín, ledarálva, fűszerezve, pirítóssal. </w:t>
      </w:r>
    </w:p>
    <w:p w14:paraId="60DBB6ED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Tatár hátszín</w:t>
      </w:r>
      <w:r w:rsidRPr="003A0489">
        <w:rPr>
          <w:rFonts w:eastAsia="Times New Roman"/>
          <w:lang w:eastAsia="hu-HU"/>
        </w:rPr>
        <w:tab/>
        <w:t>1900,- Ft</w:t>
      </w:r>
    </w:p>
    <w:p w14:paraId="680585E6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Pácolt marhahátszín, ledarálva, fűszerezve, pirítóssal. </w:t>
      </w:r>
    </w:p>
    <w:p w14:paraId="36EEC6A9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Camembert sajt rántva</w:t>
      </w:r>
      <w:r w:rsidRPr="003A0489">
        <w:rPr>
          <w:rFonts w:eastAsia="Times New Roman"/>
          <w:lang w:eastAsia="hu-HU"/>
        </w:rPr>
        <w:tab/>
        <w:t xml:space="preserve">1300,- Ft </w:t>
      </w:r>
    </w:p>
    <w:p w14:paraId="01480FC6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Érlelt camembert sajt, tojásos, morzsás bundában, </w:t>
      </w:r>
      <w:proofErr w:type="gramStart"/>
      <w:r w:rsidRPr="003A0489">
        <w:rPr>
          <w:lang w:eastAsia="hu-HU"/>
        </w:rPr>
        <w:t>őszibarack befőttbe</w:t>
      </w:r>
      <w:proofErr w:type="gramEnd"/>
      <w:r w:rsidRPr="003A0489">
        <w:rPr>
          <w:lang w:eastAsia="hu-HU"/>
        </w:rPr>
        <w:t xml:space="preserve"> töltött áfonyaízzel. </w:t>
      </w:r>
    </w:p>
    <w:p w14:paraId="4491D241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Trappista sajt rántva</w:t>
      </w:r>
      <w:r w:rsidRPr="003A0489">
        <w:rPr>
          <w:rFonts w:eastAsia="Times New Roman"/>
          <w:lang w:eastAsia="hu-HU"/>
        </w:rPr>
        <w:tab/>
        <w:t xml:space="preserve">1300,- Ft </w:t>
      </w:r>
    </w:p>
    <w:p w14:paraId="293BF1B7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>Trappista sajt szeletek morzsás bundában, tartármártással.</w:t>
      </w:r>
    </w:p>
    <w:p w14:paraId="7BB4C036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Gombafejek rántva</w:t>
      </w:r>
      <w:r w:rsidRPr="003A0489">
        <w:rPr>
          <w:rFonts w:eastAsia="Times New Roman"/>
          <w:lang w:eastAsia="hu-HU"/>
        </w:rPr>
        <w:tab/>
        <w:t xml:space="preserve">1300,- Ft </w:t>
      </w:r>
    </w:p>
    <w:p w14:paraId="603EC370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>Friss csiperkegomba-fejek, tojásos, morzsás bundában, bő olajban kisütve, tartármártással tálalva</w:t>
      </w:r>
    </w:p>
    <w:p w14:paraId="62DC8836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Töltött gombafejek</w:t>
      </w:r>
      <w:r w:rsidRPr="003A0489">
        <w:rPr>
          <w:rFonts w:eastAsia="Times New Roman"/>
          <w:lang w:eastAsia="hu-HU"/>
        </w:rPr>
        <w:tab/>
        <w:t>1600,- Ft</w:t>
      </w:r>
    </w:p>
    <w:p w14:paraId="4162685E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Friss gombabafejek jutúróval és sajttal töltve, rántva. </w:t>
      </w:r>
    </w:p>
    <w:p w14:paraId="774AB570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Hortobágyi palacsinta</w:t>
      </w:r>
      <w:r w:rsidRPr="003A0489">
        <w:rPr>
          <w:rFonts w:eastAsia="Times New Roman"/>
          <w:lang w:eastAsia="hu-HU"/>
        </w:rPr>
        <w:tab/>
        <w:t xml:space="preserve">1300,- Ft </w:t>
      </w:r>
    </w:p>
    <w:p w14:paraId="081F7AFC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2 db forró palacsinta pörkölt hússal töltve, tejfölös, paprikás mártással leöntve </w:t>
      </w:r>
    </w:p>
    <w:p w14:paraId="3ABDBB3D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Ráksaláta</w:t>
      </w:r>
      <w:r w:rsidRPr="003A0489">
        <w:rPr>
          <w:rFonts w:eastAsia="Times New Roman"/>
          <w:lang w:eastAsia="hu-HU"/>
        </w:rPr>
        <w:tab/>
        <w:t xml:space="preserve">1200,- Ft </w:t>
      </w:r>
    </w:p>
    <w:p w14:paraId="1BC4D4A6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Cézársaláta</w:t>
      </w:r>
      <w:r w:rsidRPr="003A0489">
        <w:rPr>
          <w:rFonts w:eastAsia="Times New Roman"/>
          <w:lang w:eastAsia="hu-HU"/>
        </w:rPr>
        <w:tab/>
        <w:t xml:space="preserve">1200,- Ft </w:t>
      </w:r>
    </w:p>
    <w:p w14:paraId="691EB4B3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Pirított csirkemell csíkok majonézes salátával, fokhagymás zsemlemorzsával. </w:t>
      </w:r>
    </w:p>
    <w:p w14:paraId="5A073368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Velős píritós hagymával, foghagymával</w:t>
      </w:r>
      <w:r w:rsidRPr="003A0489">
        <w:rPr>
          <w:rFonts w:eastAsia="Times New Roman"/>
          <w:lang w:eastAsia="hu-HU"/>
        </w:rPr>
        <w:tab/>
        <w:t xml:space="preserve">950,- Ft </w:t>
      </w:r>
    </w:p>
    <w:p w14:paraId="614C0AB3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Görögsaláta</w:t>
      </w:r>
      <w:r w:rsidRPr="003A0489">
        <w:rPr>
          <w:rFonts w:eastAsia="Times New Roman"/>
          <w:lang w:eastAsia="hu-HU"/>
        </w:rPr>
        <w:tab/>
        <w:t xml:space="preserve">1200,- Ft </w:t>
      </w:r>
    </w:p>
    <w:p w14:paraId="3D4360C6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Haltepertő Lilahagymával</w:t>
      </w:r>
      <w:r w:rsidRPr="003A0489">
        <w:rPr>
          <w:rFonts w:eastAsia="Times New Roman"/>
          <w:lang w:eastAsia="hu-HU"/>
        </w:rPr>
        <w:tab/>
        <w:t>1200,- Ft</w:t>
      </w:r>
    </w:p>
    <w:p w14:paraId="5CE46D69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Rántott hagymakarikák</w:t>
      </w:r>
      <w:r w:rsidRPr="003A0489">
        <w:rPr>
          <w:rFonts w:eastAsia="Times New Roman"/>
          <w:lang w:eastAsia="hu-HU"/>
        </w:rPr>
        <w:tab/>
        <w:t>950,- Ft</w:t>
      </w:r>
    </w:p>
    <w:p w14:paraId="1B541666" w14:textId="77777777" w:rsidR="003A0489" w:rsidRPr="003A0489" w:rsidRDefault="003A0489" w:rsidP="003A0489">
      <w:pPr>
        <w:pStyle w:val="Cmsor2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lastRenderedPageBreak/>
        <w:t>LEVESEK</w:t>
      </w:r>
    </w:p>
    <w:p w14:paraId="03EC1522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Húsleves csészében</w:t>
      </w:r>
      <w:r w:rsidRPr="003A0489">
        <w:rPr>
          <w:rFonts w:eastAsia="Times New Roman"/>
          <w:lang w:eastAsia="hu-HU"/>
        </w:rPr>
        <w:tab/>
        <w:t>420,- Ft</w:t>
      </w:r>
    </w:p>
    <w:p w14:paraId="12F3772C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Vegyes húsokból készült húsleves, tojássárgája, májgombóc vagy cérnametélt betéttel. </w:t>
      </w:r>
    </w:p>
    <w:p w14:paraId="212F80D8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Húsos fazék</w:t>
      </w:r>
      <w:r w:rsidRPr="003A0489">
        <w:rPr>
          <w:rFonts w:eastAsia="Times New Roman"/>
          <w:lang w:eastAsia="hu-HU"/>
        </w:rPr>
        <w:tab/>
        <w:t>850,- Ft</w:t>
      </w:r>
    </w:p>
    <w:p w14:paraId="366E983D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Levesbe főtt húsokkal, zöldségekkel, cérnametélttel tálalt finom húsleves. </w:t>
      </w:r>
    </w:p>
    <w:p w14:paraId="4BD337B9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Francia hagymaleves</w:t>
      </w:r>
      <w:r w:rsidRPr="003A0489">
        <w:rPr>
          <w:rFonts w:eastAsia="Times New Roman"/>
          <w:lang w:eastAsia="hu-HU"/>
        </w:rPr>
        <w:tab/>
        <w:t xml:space="preserve">520,- Ft </w:t>
      </w:r>
    </w:p>
    <w:p w14:paraId="010D8CB4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Zamatos, a vöröshagyma jellegzetes ízét adó krémleves zsemlekockával és reszelt sajttal. </w:t>
      </w:r>
    </w:p>
    <w:p w14:paraId="7FDB765B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Fokhagymakrémleves</w:t>
      </w:r>
      <w:r w:rsidRPr="003A0489">
        <w:rPr>
          <w:rFonts w:eastAsia="Times New Roman"/>
          <w:lang w:eastAsia="hu-HU"/>
        </w:rPr>
        <w:tab/>
        <w:t xml:space="preserve">520,- Ft </w:t>
      </w:r>
    </w:p>
    <w:p w14:paraId="21587E44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Tárkonyos pulykaleves</w:t>
      </w:r>
      <w:r w:rsidRPr="003A0489">
        <w:rPr>
          <w:rFonts w:eastAsia="Times New Roman"/>
          <w:lang w:eastAsia="hu-HU"/>
        </w:rPr>
        <w:tab/>
        <w:t>850,- Ft</w:t>
      </w:r>
    </w:p>
    <w:p w14:paraId="5AF0C9CC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Húsos, zöldséges, tejszínes leves tárkonnyal ízesítve. </w:t>
      </w:r>
    </w:p>
    <w:p w14:paraId="627A81CE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Gombaleves</w:t>
      </w:r>
      <w:r w:rsidRPr="003A0489">
        <w:rPr>
          <w:rFonts w:eastAsia="Times New Roman"/>
          <w:lang w:eastAsia="hu-HU"/>
        </w:rPr>
        <w:tab/>
        <w:t xml:space="preserve">520,- Ft </w:t>
      </w:r>
    </w:p>
    <w:p w14:paraId="10D2AEDB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Csiperkegomba szeletek, pirított vöröshagyma, csipetke, tejföl, zöldséges csontleves. </w:t>
      </w:r>
    </w:p>
    <w:p w14:paraId="7D8AB410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Gulyásleves</w:t>
      </w:r>
      <w:r w:rsidRPr="003A0489">
        <w:rPr>
          <w:rFonts w:eastAsia="Times New Roman"/>
          <w:lang w:eastAsia="hu-HU"/>
        </w:rPr>
        <w:tab/>
        <w:t xml:space="preserve">990,- Ft </w:t>
      </w:r>
    </w:p>
    <w:p w14:paraId="4D2AC5F8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Sertéshúsból, burgonyából, csipetkével készült gulyásleves. </w:t>
      </w:r>
    </w:p>
    <w:p w14:paraId="7CF9942E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Bableves gazdagon</w:t>
      </w:r>
      <w:r w:rsidRPr="003A0489">
        <w:rPr>
          <w:rFonts w:eastAsia="Times New Roman"/>
          <w:lang w:eastAsia="hu-HU"/>
        </w:rPr>
        <w:tab/>
        <w:t xml:space="preserve">990,- Ft </w:t>
      </w:r>
    </w:p>
    <w:p w14:paraId="0DB6A7CB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Száraz tarkababból készült bableves, kockára vágott főtt füstölt csülökkel, hússal, kolbásszal, galuskával. </w:t>
      </w:r>
    </w:p>
    <w:p w14:paraId="334FCC9F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Őszibarack krémleves</w:t>
      </w:r>
      <w:r w:rsidRPr="003A0489">
        <w:rPr>
          <w:rFonts w:eastAsia="Times New Roman"/>
          <w:lang w:eastAsia="hu-HU"/>
        </w:rPr>
        <w:tab/>
        <w:t xml:space="preserve">750,- Ft </w:t>
      </w:r>
    </w:p>
    <w:p w14:paraId="1769BA3E" w14:textId="77777777" w:rsidR="003A0489" w:rsidRPr="003A0489" w:rsidRDefault="003A0489" w:rsidP="003A0489">
      <w:pPr>
        <w:pStyle w:val="Cmsor2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lastRenderedPageBreak/>
        <w:t>DISZNÓSÁGOK</w:t>
      </w:r>
    </w:p>
    <w:p w14:paraId="4E1AA521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Lilahagymával, füstölt csülökkel töltött sajt, roston sütve</w:t>
      </w:r>
      <w:r w:rsidRPr="003A0489">
        <w:rPr>
          <w:rFonts w:eastAsia="Times New Roman"/>
          <w:lang w:eastAsia="hu-HU"/>
        </w:rPr>
        <w:tab/>
        <w:t>1900,- Ft</w:t>
      </w:r>
    </w:p>
    <w:p w14:paraId="6F3DBD33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Vasi pecsenye</w:t>
      </w:r>
      <w:r w:rsidRPr="003A0489">
        <w:rPr>
          <w:rFonts w:eastAsia="Times New Roman"/>
          <w:lang w:eastAsia="hu-HU"/>
        </w:rPr>
        <w:tab/>
        <w:t>1200,- Ft</w:t>
      </w:r>
    </w:p>
    <w:p w14:paraId="2E90420B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Fokhagymás tejben érlelt hús, paprikás lisztben kisütve. </w:t>
      </w:r>
    </w:p>
    <w:p w14:paraId="6F4264DA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Bakonyi szelet</w:t>
      </w:r>
      <w:r w:rsidRPr="003A0489">
        <w:rPr>
          <w:rFonts w:eastAsia="Times New Roman"/>
          <w:lang w:eastAsia="hu-HU"/>
        </w:rPr>
        <w:tab/>
        <w:t>1500,- Ft</w:t>
      </w:r>
    </w:p>
    <w:p w14:paraId="6123FCA0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Naturszelet füstölt szalonnával, gombával, vöröshagymával és tejfölös bakonyi mártással. </w:t>
      </w:r>
    </w:p>
    <w:p w14:paraId="3C9F62A9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Brassói aprópecsenye</w:t>
      </w:r>
      <w:r w:rsidRPr="003A0489">
        <w:rPr>
          <w:rFonts w:eastAsia="Times New Roman"/>
          <w:lang w:eastAsia="hu-HU"/>
        </w:rPr>
        <w:tab/>
        <w:t xml:space="preserve">1900,- Ft </w:t>
      </w:r>
    </w:p>
    <w:p w14:paraId="4998D3BF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Omlós pirított sertésszűz, pulyka- vagy csirkemell csíkok fokhagymával, borssal és paprikával ízesítetve. </w:t>
      </w:r>
    </w:p>
    <w:p w14:paraId="070024E0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Cigánypecsenye</w:t>
      </w:r>
      <w:r w:rsidRPr="003A0489">
        <w:rPr>
          <w:rFonts w:eastAsia="Times New Roman"/>
          <w:lang w:eastAsia="hu-HU"/>
        </w:rPr>
        <w:tab/>
        <w:t xml:space="preserve">1500,- Ft </w:t>
      </w:r>
    </w:p>
    <w:p w14:paraId="2B935ABA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Füstölt szalonna zsírján sütött natur szelet fokhagymás, borsos paprikás szaftban, füstölt szalonnából készült kakastaréjjal. </w:t>
      </w:r>
    </w:p>
    <w:p w14:paraId="4F0C51A2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Hawaii szelet</w:t>
      </w:r>
      <w:r w:rsidRPr="003A0489">
        <w:rPr>
          <w:rFonts w:eastAsia="Times New Roman"/>
          <w:lang w:eastAsia="hu-HU"/>
        </w:rPr>
        <w:tab/>
        <w:t>1800,- Ft</w:t>
      </w:r>
    </w:p>
    <w:p w14:paraId="26A4994E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Natur szelet sonkával és ananásszal, sajttal borítva, grillezve. </w:t>
      </w:r>
    </w:p>
    <w:p w14:paraId="139A1CEE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Magyaróvári szelet</w:t>
      </w:r>
      <w:r w:rsidRPr="003A0489">
        <w:rPr>
          <w:rFonts w:eastAsia="Times New Roman"/>
          <w:lang w:eastAsia="hu-HU"/>
        </w:rPr>
        <w:tab/>
        <w:t>1900,- Ft</w:t>
      </w:r>
    </w:p>
    <w:p w14:paraId="1A5496E7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Natur szelet gombával, sonkával és sajttal borítva, grillezve. </w:t>
      </w:r>
    </w:p>
    <w:p w14:paraId="3A2DD77D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Mátrai borzas pecsenye</w:t>
      </w:r>
      <w:r w:rsidRPr="003A0489">
        <w:rPr>
          <w:rFonts w:eastAsia="Times New Roman"/>
          <w:lang w:eastAsia="hu-HU"/>
        </w:rPr>
        <w:tab/>
        <w:t xml:space="preserve">1490,- Ft </w:t>
      </w:r>
    </w:p>
    <w:p w14:paraId="0BB09966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Natúr szelet, reszelt nyers burgonyával, fokhagymával, fehérborssal készült bundában, tejföllel és reszelt sajttal a tetején. </w:t>
      </w:r>
    </w:p>
    <w:p w14:paraId="10F9A05F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Mexikói aprópecsenye</w:t>
      </w:r>
      <w:r w:rsidRPr="003A0489">
        <w:rPr>
          <w:rFonts w:eastAsia="Times New Roman"/>
          <w:lang w:eastAsia="hu-HU"/>
        </w:rPr>
        <w:tab/>
        <w:t>1500,- Ft</w:t>
      </w:r>
    </w:p>
    <w:p w14:paraId="538A0678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Tejszínes, csípős, fűszeres tokány kukoricával. </w:t>
      </w:r>
    </w:p>
    <w:p w14:paraId="71271F01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Milánó szelet</w:t>
      </w:r>
      <w:r w:rsidRPr="003A0489">
        <w:rPr>
          <w:rFonts w:eastAsia="Times New Roman"/>
          <w:lang w:eastAsia="hu-HU"/>
        </w:rPr>
        <w:tab/>
        <w:t xml:space="preserve">1800,- Ft </w:t>
      </w:r>
    </w:p>
    <w:p w14:paraId="04DD5B68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Rántott sertésborda, pulyka- vagy csirkemell sajtos bundában, milánói makaróni körítéssel. </w:t>
      </w:r>
    </w:p>
    <w:p w14:paraId="3B0869F1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Töltött husikák</w:t>
      </w:r>
      <w:r w:rsidRPr="003A0489">
        <w:rPr>
          <w:rFonts w:eastAsia="Times New Roman"/>
          <w:lang w:eastAsia="hu-HU"/>
        </w:rPr>
        <w:tab/>
        <w:t>1500,- Ft</w:t>
      </w:r>
    </w:p>
    <w:p w14:paraId="4CD50F21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Szelethúsok igény szerint gombával, sajttal, juhtúróval, májjal vagy sonkával töltve, bundában. </w:t>
      </w:r>
    </w:p>
    <w:p w14:paraId="24B230E5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Torockó szelet</w:t>
      </w:r>
      <w:r w:rsidRPr="003A0489">
        <w:rPr>
          <w:rFonts w:eastAsia="Times New Roman"/>
          <w:lang w:eastAsia="hu-HU"/>
        </w:rPr>
        <w:tab/>
        <w:t xml:space="preserve">1490,- Ft </w:t>
      </w:r>
    </w:p>
    <w:p w14:paraId="630A74BE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Rántott szeletek vöröshagymás tartármártással és sajttal. </w:t>
      </w:r>
    </w:p>
    <w:p w14:paraId="232D75AA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Magyaros szűzérmék</w:t>
      </w:r>
      <w:r w:rsidRPr="003A0489">
        <w:rPr>
          <w:rFonts w:eastAsia="Times New Roman"/>
          <w:lang w:eastAsia="hu-HU"/>
        </w:rPr>
        <w:tab/>
        <w:t xml:space="preserve">1900,- Ft </w:t>
      </w:r>
    </w:p>
    <w:p w14:paraId="2207D007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Rostonsült érmék magyaros burgonyával. </w:t>
      </w:r>
    </w:p>
    <w:p w14:paraId="20C46B25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Szűzérmék Jóasszony módra</w:t>
      </w:r>
      <w:r w:rsidRPr="003A0489">
        <w:rPr>
          <w:rFonts w:eastAsia="Times New Roman"/>
          <w:lang w:eastAsia="hu-HU"/>
        </w:rPr>
        <w:tab/>
        <w:t>1900,- Ft</w:t>
      </w:r>
    </w:p>
    <w:p w14:paraId="2A4F32AD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Natur szűz gombás, sonkás, szalonnás és hagymás raguval. </w:t>
      </w:r>
    </w:p>
    <w:p w14:paraId="3B57CE38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lastRenderedPageBreak/>
        <w:t xml:space="preserve">Szűzérmék Csőben sütve </w:t>
      </w:r>
      <w:r w:rsidRPr="003A0489">
        <w:rPr>
          <w:rFonts w:eastAsia="Times New Roman"/>
          <w:lang w:eastAsia="hu-HU"/>
        </w:rPr>
        <w:tab/>
        <w:t>1900,- Ft</w:t>
      </w:r>
    </w:p>
    <w:p w14:paraId="328F1D1A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Natur szűzre halmozott velő, sajtos besamellel csőben sütve. </w:t>
      </w:r>
    </w:p>
    <w:p w14:paraId="375C315B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Gurulós szűz</w:t>
      </w:r>
      <w:r w:rsidRPr="003A0489">
        <w:rPr>
          <w:rFonts w:eastAsia="Times New Roman"/>
          <w:lang w:eastAsia="hu-HU"/>
        </w:rPr>
        <w:tab/>
        <w:t>1900,- Ft</w:t>
      </w:r>
    </w:p>
    <w:p w14:paraId="66DE51C3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Gyöngyhagymás, paprikás, paradicsomos, enyhén fokhagymás ragu. </w:t>
      </w:r>
    </w:p>
    <w:p w14:paraId="79F3A0A5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Rozmaringos szűzérmék</w:t>
      </w:r>
      <w:r w:rsidRPr="003A0489">
        <w:rPr>
          <w:rFonts w:eastAsia="Times New Roman"/>
          <w:lang w:eastAsia="hu-HU"/>
        </w:rPr>
        <w:tab/>
        <w:t>1900,- Ft</w:t>
      </w:r>
    </w:p>
    <w:p w14:paraId="1266CEFC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Nosztalgia rántott szelet</w:t>
      </w:r>
      <w:r w:rsidRPr="003A0489">
        <w:rPr>
          <w:rFonts w:eastAsia="Times New Roman"/>
          <w:lang w:eastAsia="hu-HU"/>
        </w:rPr>
        <w:tab/>
        <w:t xml:space="preserve">1500,- Ft </w:t>
      </w:r>
    </w:p>
    <w:p w14:paraId="0D1F4289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Rántott szűzérme, majonézes burgonya</w:t>
      </w:r>
      <w:r w:rsidRPr="003A0489">
        <w:rPr>
          <w:rFonts w:eastAsia="Times New Roman"/>
          <w:lang w:eastAsia="hu-HU"/>
        </w:rPr>
        <w:tab/>
        <w:t xml:space="preserve">1900,- Ft </w:t>
      </w:r>
    </w:p>
    <w:p w14:paraId="034842F6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Sólet füstölt csülökkel</w:t>
      </w:r>
      <w:r w:rsidRPr="003A0489">
        <w:rPr>
          <w:rFonts w:eastAsia="Times New Roman"/>
          <w:lang w:eastAsia="hu-HU"/>
        </w:rPr>
        <w:tab/>
        <w:t xml:space="preserve">1800,- Ft </w:t>
      </w:r>
    </w:p>
    <w:p w14:paraId="063D8BE5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Balázs kedvence</w:t>
      </w:r>
      <w:r w:rsidRPr="003A0489">
        <w:rPr>
          <w:rFonts w:eastAsia="Times New Roman"/>
          <w:lang w:eastAsia="hu-HU"/>
        </w:rPr>
        <w:tab/>
        <w:t>1600,- Ft</w:t>
      </w:r>
    </w:p>
    <w:p w14:paraId="022C9056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Natúrszelet tejszínnel, sonkás zöldborsos, gombás raguval, sajttal meghintve. </w:t>
      </w:r>
    </w:p>
    <w:p w14:paraId="02A9E9EF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Füstölt csülök juhtúrós szrapacskával</w:t>
      </w:r>
      <w:r w:rsidRPr="003A0489">
        <w:rPr>
          <w:rFonts w:eastAsia="Times New Roman"/>
          <w:lang w:eastAsia="hu-HU"/>
        </w:rPr>
        <w:tab/>
        <w:t>1900,- Ft</w:t>
      </w:r>
    </w:p>
    <w:p w14:paraId="4B8030F9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Még mindig szeretem</w:t>
      </w:r>
      <w:r w:rsidRPr="003A0489">
        <w:rPr>
          <w:rFonts w:eastAsia="Times New Roman"/>
          <w:lang w:eastAsia="hu-HU"/>
        </w:rPr>
        <w:tab/>
        <w:t>1900,- Ft</w:t>
      </w:r>
    </w:p>
    <w:p w14:paraId="0FE39E68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Natúr szelet ízesített juhtúrós palacsinta körettel, pikáns paprikás szósszal terítve. </w:t>
      </w:r>
    </w:p>
    <w:p w14:paraId="2A40B63A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Csülök péknémódra</w:t>
      </w:r>
      <w:r w:rsidRPr="003A0489">
        <w:rPr>
          <w:rFonts w:eastAsia="Times New Roman"/>
          <w:lang w:eastAsia="hu-HU"/>
        </w:rPr>
        <w:tab/>
        <w:t>1800,- Ft</w:t>
      </w:r>
    </w:p>
    <w:p w14:paraId="0F9B9CA0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Velőrózsa rántva</w:t>
      </w:r>
      <w:r w:rsidRPr="003A0489">
        <w:rPr>
          <w:rFonts w:eastAsia="Times New Roman"/>
          <w:lang w:eastAsia="hu-HU"/>
        </w:rPr>
        <w:tab/>
        <w:t xml:space="preserve">1400,- Ft </w:t>
      </w:r>
    </w:p>
    <w:p w14:paraId="5FD45986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Polpetti</w:t>
      </w:r>
      <w:r w:rsidRPr="003A0489">
        <w:rPr>
          <w:rFonts w:eastAsia="Times New Roman"/>
          <w:lang w:eastAsia="hu-HU"/>
        </w:rPr>
        <w:tab/>
        <w:t>1900,- Ft</w:t>
      </w:r>
    </w:p>
    <w:p w14:paraId="707B5ABE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Sajttal-sonkával töltött borda, milánói makaróni körettel. </w:t>
      </w:r>
    </w:p>
    <w:p w14:paraId="47552EE6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 xml:space="preserve">Fűszeres csülökaprólékkal tölttt tócsni (tejfölösen, sajtosan) </w:t>
      </w:r>
      <w:r w:rsidRPr="003A0489">
        <w:rPr>
          <w:rFonts w:eastAsia="Times New Roman"/>
          <w:lang w:eastAsia="hu-HU"/>
        </w:rPr>
        <w:tab/>
        <w:t>1900,- Ft</w:t>
      </w:r>
    </w:p>
    <w:p w14:paraId="29F4FB68" w14:textId="77777777" w:rsidR="003A0489" w:rsidRPr="003A0489" w:rsidRDefault="003A0489" w:rsidP="003A0489">
      <w:pPr>
        <w:pStyle w:val="Cmsor2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lastRenderedPageBreak/>
        <w:t>MARHASÁGOK</w:t>
      </w:r>
    </w:p>
    <w:p w14:paraId="365D940E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Hátszín Madagaszkár módra</w:t>
      </w:r>
      <w:r w:rsidRPr="003A0489">
        <w:rPr>
          <w:rFonts w:eastAsia="Times New Roman"/>
          <w:lang w:eastAsia="hu-HU"/>
        </w:rPr>
        <w:tab/>
        <w:t xml:space="preserve">1900,- Ft </w:t>
      </w:r>
    </w:p>
    <w:p w14:paraId="3F05BDAB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Natur hátszín, vörösboros zöldborsmártással. </w:t>
      </w:r>
    </w:p>
    <w:p w14:paraId="5A4A2821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Hátszín udvarmester módra</w:t>
      </w:r>
      <w:r w:rsidRPr="003A0489">
        <w:rPr>
          <w:rFonts w:eastAsia="Times New Roman"/>
          <w:lang w:eastAsia="hu-HU"/>
        </w:rPr>
        <w:tab/>
        <w:t xml:space="preserve">1900,- Ft </w:t>
      </w:r>
    </w:p>
    <w:p w14:paraId="69F2601D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Natur hátszín, fűszervajjal tálalva. </w:t>
      </w:r>
    </w:p>
    <w:p w14:paraId="125E287B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Bélszín Budapest módra</w:t>
      </w:r>
      <w:r w:rsidRPr="003A0489">
        <w:rPr>
          <w:rFonts w:eastAsia="Times New Roman"/>
          <w:lang w:eastAsia="hu-HU"/>
        </w:rPr>
        <w:tab/>
        <w:t xml:space="preserve">2800,- Ft </w:t>
      </w:r>
    </w:p>
    <w:p w14:paraId="4143B865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Bélszínszeletek lecsós, gombás, zöldborsós, szárnyasmájas raguval befedve. </w:t>
      </w:r>
    </w:p>
    <w:p w14:paraId="5E05DFFE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Bélszín magyarosan</w:t>
      </w:r>
      <w:r w:rsidRPr="003A0489">
        <w:rPr>
          <w:rFonts w:eastAsia="Times New Roman"/>
          <w:lang w:eastAsia="hu-HU"/>
        </w:rPr>
        <w:tab/>
        <w:t xml:space="preserve">2800,- Ft </w:t>
      </w:r>
    </w:p>
    <w:p w14:paraId="226F034B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Bélszíneszeletek friss lecsóval tálalva. </w:t>
      </w:r>
    </w:p>
    <w:p w14:paraId="17DE1CEE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Bélszín Sztroganoff módra</w:t>
      </w:r>
      <w:r w:rsidRPr="003A0489">
        <w:rPr>
          <w:rFonts w:eastAsia="Times New Roman"/>
          <w:lang w:eastAsia="hu-HU"/>
        </w:rPr>
        <w:tab/>
        <w:t xml:space="preserve">2800,- Ft </w:t>
      </w:r>
    </w:p>
    <w:p w14:paraId="3F089148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Bélszíncsíkok pikáns gombás, uborkás, tejszínes mártásban. </w:t>
      </w:r>
    </w:p>
    <w:p w14:paraId="46BA412F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Bélszín Gundel módra</w:t>
      </w:r>
      <w:r w:rsidRPr="003A0489">
        <w:rPr>
          <w:rFonts w:eastAsia="Times New Roman"/>
          <w:lang w:eastAsia="hu-HU"/>
        </w:rPr>
        <w:tab/>
        <w:t xml:space="preserve">2800,- Ft </w:t>
      </w:r>
    </w:p>
    <w:p w14:paraId="72639398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Bélszíncsíkok gombás, szárnyasmájas, vörösboros, spárgás mártásban. </w:t>
      </w:r>
    </w:p>
    <w:p w14:paraId="71222128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Hagymás rostélyos</w:t>
      </w:r>
      <w:r w:rsidRPr="003A0489">
        <w:rPr>
          <w:rFonts w:eastAsia="Times New Roman"/>
          <w:lang w:eastAsia="hu-HU"/>
        </w:rPr>
        <w:tab/>
        <w:t xml:space="preserve">1900,- Ft </w:t>
      </w:r>
    </w:p>
    <w:p w14:paraId="455EEDF2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Borjúláb rántva</w:t>
      </w:r>
      <w:r w:rsidRPr="003A0489">
        <w:rPr>
          <w:rFonts w:eastAsia="Times New Roman"/>
          <w:lang w:eastAsia="hu-HU"/>
        </w:rPr>
        <w:tab/>
        <w:t>1800,- Ft</w:t>
      </w:r>
    </w:p>
    <w:p w14:paraId="65DB44D6" w14:textId="77777777" w:rsidR="003A0489" w:rsidRPr="003A0489" w:rsidRDefault="003A0489" w:rsidP="003A0489">
      <w:pPr>
        <w:pStyle w:val="Cmsor2"/>
        <w:rPr>
          <w:rFonts w:eastAsia="Times New Roman"/>
          <w:lang w:eastAsia="hu-HU"/>
        </w:rPr>
      </w:pPr>
      <w:proofErr w:type="gramStart"/>
      <w:r w:rsidRPr="003A0489">
        <w:rPr>
          <w:rFonts w:eastAsia="Times New Roman"/>
          <w:lang w:eastAsia="hu-HU"/>
        </w:rPr>
        <w:lastRenderedPageBreak/>
        <w:t>MINDEN</w:t>
      </w:r>
      <w:proofErr w:type="gramEnd"/>
      <w:r w:rsidRPr="003A0489">
        <w:rPr>
          <w:rFonts w:eastAsia="Times New Roman"/>
          <w:lang w:eastAsia="hu-HU"/>
        </w:rPr>
        <w:t xml:space="preserve"> AMI REPÜL</w:t>
      </w:r>
    </w:p>
    <w:p w14:paraId="27ECC379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Csirkecomb rántva</w:t>
      </w:r>
      <w:r w:rsidRPr="003A0489">
        <w:rPr>
          <w:rFonts w:eastAsia="Times New Roman"/>
          <w:lang w:eastAsia="hu-HU"/>
        </w:rPr>
        <w:tab/>
        <w:t xml:space="preserve">1300,- Ft </w:t>
      </w:r>
    </w:p>
    <w:p w14:paraId="4113CADB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Húscsíkok tejszínes, gombás mártásban</w:t>
      </w:r>
      <w:r w:rsidRPr="003A0489">
        <w:rPr>
          <w:rFonts w:eastAsia="Times New Roman"/>
          <w:lang w:eastAsia="hu-HU"/>
        </w:rPr>
        <w:tab/>
        <w:t>1700,- Ft</w:t>
      </w:r>
    </w:p>
    <w:p w14:paraId="2F59FB7E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A kiválasztott pulyka- vagy csirkemellcsíkokból, pirított gombával és tejszínnel készült, petrezselyemmel és fehérborral ízesített ragu. </w:t>
      </w:r>
    </w:p>
    <w:p w14:paraId="2A11D2A3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Trópusi csirkemell</w:t>
      </w:r>
      <w:r w:rsidRPr="003A0489">
        <w:rPr>
          <w:rFonts w:eastAsia="Times New Roman"/>
          <w:lang w:eastAsia="hu-HU"/>
        </w:rPr>
        <w:tab/>
        <w:t>1500,- Ft</w:t>
      </w:r>
    </w:p>
    <w:p w14:paraId="08CA8418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Gyümölcsragu, camembert sajt. </w:t>
      </w:r>
    </w:p>
    <w:p w14:paraId="5C3A4E21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Kacsacomb Gyümölcságyon</w:t>
      </w:r>
      <w:r w:rsidRPr="003A0489">
        <w:rPr>
          <w:rFonts w:eastAsia="Times New Roman"/>
          <w:lang w:eastAsia="hu-HU"/>
        </w:rPr>
        <w:tab/>
        <w:t>2400,- Ft</w:t>
      </w:r>
    </w:p>
    <w:p w14:paraId="43D437C8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Magyaros kacsacomb</w:t>
      </w:r>
      <w:r w:rsidRPr="003A0489">
        <w:rPr>
          <w:rFonts w:eastAsia="Times New Roman"/>
          <w:lang w:eastAsia="hu-HU"/>
        </w:rPr>
        <w:tab/>
        <w:t>2400,- Ft</w:t>
      </w:r>
    </w:p>
    <w:p w14:paraId="3F6CCDCC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Sült libamell, a séf kedvence</w:t>
      </w:r>
      <w:r w:rsidRPr="003A0489">
        <w:rPr>
          <w:rFonts w:eastAsia="Times New Roman"/>
          <w:lang w:eastAsia="hu-HU"/>
        </w:rPr>
        <w:tab/>
        <w:t>2400,- Ft</w:t>
      </w:r>
    </w:p>
    <w:p w14:paraId="4C1FD24A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Libamell vadasan</w:t>
      </w:r>
      <w:r w:rsidRPr="003A0489">
        <w:rPr>
          <w:rFonts w:eastAsia="Times New Roman"/>
          <w:lang w:eastAsia="hu-HU"/>
        </w:rPr>
        <w:tab/>
        <w:t>2400,- Ft</w:t>
      </w:r>
    </w:p>
    <w:p w14:paraId="7BD35026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 xml:space="preserve">Magos csirkemell </w:t>
      </w:r>
      <w:r w:rsidRPr="003A0489">
        <w:rPr>
          <w:rFonts w:eastAsia="Times New Roman"/>
          <w:lang w:eastAsia="hu-HU"/>
        </w:rPr>
        <w:tab/>
        <w:t>1500,- Ft</w:t>
      </w:r>
    </w:p>
    <w:p w14:paraId="74B6B7E4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 xml:space="preserve">Rokfortos csirkemell friss salátával </w:t>
      </w:r>
      <w:r w:rsidRPr="003A0489">
        <w:rPr>
          <w:rFonts w:eastAsia="Times New Roman"/>
          <w:lang w:eastAsia="hu-HU"/>
        </w:rPr>
        <w:tab/>
        <w:t>1900,- Ft</w:t>
      </w:r>
    </w:p>
    <w:p w14:paraId="20B989DC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Sült libacomb párolt káposztával hagymás tört burgonya</w:t>
      </w:r>
      <w:r w:rsidRPr="003A0489">
        <w:rPr>
          <w:rFonts w:eastAsia="Times New Roman"/>
          <w:lang w:eastAsia="hu-HU"/>
        </w:rPr>
        <w:tab/>
        <w:t xml:space="preserve">2400,- Ft </w:t>
      </w:r>
    </w:p>
    <w:p w14:paraId="08EA8349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Magyaros libacomb</w:t>
      </w:r>
      <w:r w:rsidRPr="003A0489">
        <w:rPr>
          <w:rFonts w:eastAsia="Times New Roman"/>
          <w:lang w:eastAsia="hu-HU"/>
        </w:rPr>
        <w:tab/>
        <w:t xml:space="preserve">2400,- Ft </w:t>
      </w:r>
    </w:p>
    <w:p w14:paraId="27BB2A23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Fokhagymás libacomb</w:t>
      </w:r>
      <w:r w:rsidRPr="003A0489">
        <w:rPr>
          <w:rFonts w:eastAsia="Times New Roman"/>
          <w:lang w:eastAsia="hu-HU"/>
        </w:rPr>
        <w:tab/>
        <w:t>2400,- Ft</w:t>
      </w:r>
    </w:p>
    <w:p w14:paraId="524C5768" w14:textId="77777777" w:rsidR="003A0489" w:rsidRPr="003A0489" w:rsidRDefault="003A0489" w:rsidP="003A0489">
      <w:pPr>
        <w:pStyle w:val="Cmsor2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lastRenderedPageBreak/>
        <w:t>GRILL ÉTELEK</w:t>
      </w:r>
    </w:p>
    <w:p w14:paraId="55C210B0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Sertés tarja</w:t>
      </w:r>
      <w:r w:rsidRPr="003A0489">
        <w:rPr>
          <w:rFonts w:eastAsia="Times New Roman"/>
          <w:lang w:eastAsia="hu-HU"/>
        </w:rPr>
        <w:tab/>
        <w:t>1900,- Ft</w:t>
      </w:r>
    </w:p>
    <w:p w14:paraId="11071CF6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Vasalt csirkecombfilé</w:t>
      </w:r>
      <w:r w:rsidRPr="003A0489">
        <w:rPr>
          <w:rFonts w:eastAsia="Times New Roman"/>
          <w:lang w:eastAsia="hu-HU"/>
        </w:rPr>
        <w:tab/>
        <w:t>1900,- Ft</w:t>
      </w:r>
    </w:p>
    <w:p w14:paraId="58EEC7DB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Csirkemell</w:t>
      </w:r>
      <w:r w:rsidRPr="003A0489">
        <w:rPr>
          <w:rFonts w:eastAsia="Times New Roman"/>
          <w:lang w:eastAsia="hu-HU"/>
        </w:rPr>
        <w:tab/>
        <w:t>1900,- Ft</w:t>
      </w:r>
    </w:p>
    <w:p w14:paraId="5B760921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Pulykamell</w:t>
      </w:r>
      <w:r w:rsidRPr="003A0489">
        <w:rPr>
          <w:rFonts w:eastAsia="Times New Roman"/>
          <w:lang w:eastAsia="hu-HU"/>
        </w:rPr>
        <w:tab/>
        <w:t>1900,- Ft</w:t>
      </w:r>
    </w:p>
    <w:p w14:paraId="5A491865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Hátszín</w:t>
      </w:r>
      <w:r w:rsidRPr="003A0489">
        <w:rPr>
          <w:rFonts w:eastAsia="Times New Roman"/>
          <w:lang w:eastAsia="hu-HU"/>
        </w:rPr>
        <w:tab/>
        <w:t xml:space="preserve">1900,- Ft </w:t>
      </w:r>
    </w:p>
    <w:p w14:paraId="4139B9A0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Bélszín</w:t>
      </w:r>
      <w:r w:rsidRPr="003A0489">
        <w:rPr>
          <w:rFonts w:eastAsia="Times New Roman"/>
          <w:lang w:eastAsia="hu-HU"/>
        </w:rPr>
        <w:tab/>
        <w:t xml:space="preserve">2800,- Ft </w:t>
      </w:r>
    </w:p>
    <w:p w14:paraId="5E930E48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Lazac steak</w:t>
      </w:r>
      <w:r w:rsidRPr="003A0489">
        <w:rPr>
          <w:rFonts w:eastAsia="Times New Roman"/>
          <w:lang w:eastAsia="hu-HU"/>
        </w:rPr>
        <w:tab/>
        <w:t>2600,- Ft</w:t>
      </w:r>
    </w:p>
    <w:p w14:paraId="4A97D438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Szűzérmék</w:t>
      </w:r>
      <w:r w:rsidRPr="003A0489">
        <w:rPr>
          <w:rFonts w:eastAsia="Times New Roman"/>
          <w:lang w:eastAsia="hu-HU"/>
        </w:rPr>
        <w:tab/>
        <w:t>2100,- Ft</w:t>
      </w:r>
    </w:p>
    <w:p w14:paraId="3DB5500C" w14:textId="77777777" w:rsidR="003A0489" w:rsidRPr="003A0489" w:rsidRDefault="003A0489" w:rsidP="003A0489">
      <w:pPr>
        <w:pStyle w:val="Cmsor2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lastRenderedPageBreak/>
        <w:t>TÁLAK</w:t>
      </w:r>
    </w:p>
    <w:p w14:paraId="6FCC9ED1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Style w:val="Cmsor3Char"/>
          <w:lang w:eastAsia="hu-HU"/>
        </w:rPr>
        <w:t>Torockó</w:t>
      </w:r>
      <w:r w:rsidRPr="003A0489">
        <w:rPr>
          <w:rFonts w:eastAsia="Times New Roman"/>
          <w:lang w:eastAsia="hu-HU"/>
        </w:rPr>
        <w:t xml:space="preserve"> tál két személyre</w:t>
      </w:r>
      <w:r w:rsidRPr="003A0489">
        <w:rPr>
          <w:rFonts w:eastAsia="Times New Roman"/>
          <w:lang w:eastAsia="hu-HU"/>
        </w:rPr>
        <w:tab/>
        <w:t>4200,- Ft</w:t>
      </w:r>
    </w:p>
    <w:p w14:paraId="17F5BC8D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Rántott és párizsi sertéskaraj, natúr csirkemell, rántott csirkemáj, rántott gomba, sajt, hasábburgonya, párolt rizs, zöldségköret. </w:t>
      </w:r>
    </w:p>
    <w:p w14:paraId="494F342E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 xml:space="preserve">Szárnyastál két személyre </w:t>
      </w:r>
      <w:r w:rsidRPr="003A0489">
        <w:rPr>
          <w:rFonts w:eastAsia="Times New Roman"/>
          <w:lang w:eastAsia="hu-HU"/>
        </w:rPr>
        <w:tab/>
        <w:t>4600,- Ft</w:t>
      </w:r>
    </w:p>
    <w:p w14:paraId="7E91A312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Rántott csirkecomb, natúr pulykamell, párizsi csirkemell, kacsacomb, csirkemáj, vegyes köret. </w:t>
      </w:r>
    </w:p>
    <w:p w14:paraId="3429EBFE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Haltál két személyre</w:t>
      </w:r>
      <w:r w:rsidRPr="003A0489">
        <w:rPr>
          <w:rFonts w:eastAsia="Times New Roman"/>
          <w:lang w:eastAsia="hu-HU"/>
        </w:rPr>
        <w:tab/>
        <w:t>4600,- Ft</w:t>
      </w:r>
    </w:p>
    <w:p w14:paraId="474F2BE4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Vajban sült fogas, rántott harcsa, grillezett lazac, rákragú, vegyes körettel. </w:t>
      </w:r>
    </w:p>
    <w:p w14:paraId="4353A1A5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Erdélyi fatányéros</w:t>
      </w:r>
      <w:r w:rsidRPr="003A0489">
        <w:rPr>
          <w:rFonts w:eastAsia="Times New Roman"/>
          <w:lang w:eastAsia="hu-HU"/>
        </w:rPr>
        <w:tab/>
        <w:t>1800,- Ft</w:t>
      </w:r>
    </w:p>
    <w:p w14:paraId="7A6D0C48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Natur pulyka-, sertés- és csirkehús, csirkemájjal és kakastaréjjal. </w:t>
      </w:r>
    </w:p>
    <w:p w14:paraId="447D2216" w14:textId="77777777" w:rsidR="003A0489" w:rsidRPr="003A0489" w:rsidRDefault="003A0489" w:rsidP="003A0489">
      <w:pPr>
        <w:pStyle w:val="Cmsor2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lastRenderedPageBreak/>
        <w:t>HALÉTELEK</w:t>
      </w:r>
    </w:p>
    <w:p w14:paraId="0F91909E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Afrikai harcsafilé rántva</w:t>
      </w:r>
      <w:r w:rsidRPr="003A0489">
        <w:rPr>
          <w:rFonts w:eastAsia="Times New Roman"/>
          <w:lang w:eastAsia="hu-HU"/>
        </w:rPr>
        <w:tab/>
        <w:t>1500,- Ft</w:t>
      </w:r>
    </w:p>
    <w:p w14:paraId="5E65C315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 xml:space="preserve">Halfilé tojásos morzsás bundában. </w:t>
      </w:r>
    </w:p>
    <w:p w14:paraId="00F9D3A0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Fogasfilé Molnárné módra</w:t>
      </w:r>
      <w:r w:rsidRPr="003A0489">
        <w:rPr>
          <w:rFonts w:eastAsia="Times New Roman"/>
          <w:lang w:eastAsia="hu-HU"/>
        </w:rPr>
        <w:tab/>
        <w:t>1800,- Ft</w:t>
      </w:r>
    </w:p>
    <w:p w14:paraId="0B38502F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Vajban sütött fogasfilé, citrommal ízesítve. </w:t>
      </w:r>
    </w:p>
    <w:p w14:paraId="0A68D141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proofErr w:type="spellStart"/>
      <w:r w:rsidRPr="003A0489">
        <w:rPr>
          <w:rStyle w:val="Cmsor3Char"/>
          <w:lang w:eastAsia="hu-HU"/>
        </w:rPr>
        <w:t>Fogasfi</w:t>
      </w:r>
      <w:r w:rsidRPr="003A0489">
        <w:rPr>
          <w:rFonts w:eastAsia="Times New Roman"/>
          <w:lang w:eastAsia="hu-HU"/>
        </w:rPr>
        <w:t>lé</w:t>
      </w:r>
      <w:proofErr w:type="spellEnd"/>
      <w:r w:rsidRPr="003A0489">
        <w:rPr>
          <w:rFonts w:eastAsia="Times New Roman"/>
          <w:lang w:eastAsia="hu-HU"/>
        </w:rPr>
        <w:t xml:space="preserve"> Orly módra</w:t>
      </w:r>
      <w:r w:rsidRPr="003A0489">
        <w:rPr>
          <w:rFonts w:eastAsia="Times New Roman"/>
          <w:lang w:eastAsia="hu-HU"/>
        </w:rPr>
        <w:tab/>
        <w:t>1800,- Ft</w:t>
      </w:r>
    </w:p>
    <w:p w14:paraId="72304FBD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Fogasfilé sörtésztába forgatva, bő olajban kisütve. </w:t>
      </w:r>
    </w:p>
    <w:p w14:paraId="426FF2CB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Harcsapaprikás túrós csuszával</w:t>
      </w:r>
      <w:r w:rsidRPr="003A0489">
        <w:rPr>
          <w:rFonts w:eastAsia="Times New Roman"/>
          <w:lang w:eastAsia="hu-HU"/>
        </w:rPr>
        <w:tab/>
        <w:t xml:space="preserve">1900,- Ft </w:t>
      </w:r>
    </w:p>
    <w:p w14:paraId="5BC231FB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Fogas Kárpáti módra</w:t>
      </w:r>
      <w:r w:rsidRPr="003A0489">
        <w:rPr>
          <w:rFonts w:eastAsia="Times New Roman"/>
          <w:lang w:eastAsia="hu-HU"/>
        </w:rPr>
        <w:tab/>
        <w:t>1900,- Ft</w:t>
      </w:r>
    </w:p>
    <w:p w14:paraId="44045B07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Békacomb rántva</w:t>
      </w:r>
      <w:r w:rsidRPr="003A0489">
        <w:rPr>
          <w:rFonts w:eastAsia="Times New Roman"/>
          <w:lang w:eastAsia="hu-HU"/>
        </w:rPr>
        <w:tab/>
        <w:t>1900,- Ft</w:t>
      </w:r>
    </w:p>
    <w:p w14:paraId="7624E425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Süllő egészben</w:t>
      </w:r>
      <w:r w:rsidRPr="003A0489">
        <w:rPr>
          <w:rFonts w:eastAsia="Times New Roman"/>
          <w:lang w:eastAsia="hu-HU"/>
        </w:rPr>
        <w:tab/>
        <w:t>dkg/70,- Ft</w:t>
      </w:r>
    </w:p>
    <w:p w14:paraId="00516006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Garnélarákfarok bundában, salátaágyon</w:t>
      </w:r>
      <w:r w:rsidRPr="003A0489">
        <w:rPr>
          <w:rFonts w:eastAsia="Times New Roman"/>
          <w:lang w:eastAsia="hu-HU"/>
        </w:rPr>
        <w:tab/>
        <w:t>1800,- Ft</w:t>
      </w:r>
    </w:p>
    <w:p w14:paraId="4CDD6DF7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Halászlé</w:t>
      </w:r>
      <w:r w:rsidRPr="003A0489">
        <w:rPr>
          <w:rFonts w:eastAsia="Times New Roman"/>
          <w:lang w:eastAsia="hu-HU"/>
        </w:rPr>
        <w:tab/>
        <w:t>1590,- Ft</w:t>
      </w:r>
    </w:p>
    <w:p w14:paraId="65D087E1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Halászlé belsőséggel</w:t>
      </w:r>
      <w:r w:rsidRPr="003A0489">
        <w:rPr>
          <w:rFonts w:eastAsia="Times New Roman"/>
          <w:lang w:eastAsia="hu-HU"/>
        </w:rPr>
        <w:tab/>
        <w:t>1890,- Ft</w:t>
      </w:r>
    </w:p>
    <w:p w14:paraId="0BF9A13A" w14:textId="77777777" w:rsidR="003A0489" w:rsidRPr="003A0489" w:rsidRDefault="003A0489" w:rsidP="003A0489">
      <w:pPr>
        <w:pStyle w:val="Cmsor2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lastRenderedPageBreak/>
        <w:t>KÉSZÉTELEK</w:t>
      </w:r>
    </w:p>
    <w:p w14:paraId="02AAE36C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Pacalpörkölt</w:t>
      </w:r>
      <w:r w:rsidRPr="003A0489">
        <w:rPr>
          <w:rFonts w:eastAsia="Times New Roman"/>
          <w:lang w:eastAsia="hu-HU"/>
        </w:rPr>
        <w:tab/>
        <w:t xml:space="preserve">1500,- Ft </w:t>
      </w:r>
    </w:p>
    <w:p w14:paraId="70E3664C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Gombapaprikás</w:t>
      </w:r>
      <w:r w:rsidRPr="003A0489">
        <w:rPr>
          <w:rFonts w:eastAsia="Times New Roman"/>
          <w:lang w:eastAsia="hu-HU"/>
        </w:rPr>
        <w:tab/>
        <w:t xml:space="preserve">1500,- Ft </w:t>
      </w:r>
    </w:p>
    <w:p w14:paraId="5ED85710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Friss csiperkegombából készült tejfölös, magyaros pörkölt. </w:t>
      </w:r>
    </w:p>
    <w:p w14:paraId="2C90EF7C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Marhapörkölt</w:t>
      </w:r>
      <w:r w:rsidRPr="003A0489">
        <w:rPr>
          <w:rFonts w:eastAsia="Times New Roman"/>
          <w:lang w:eastAsia="hu-HU"/>
        </w:rPr>
        <w:tab/>
        <w:t>1500,- Ft</w:t>
      </w:r>
    </w:p>
    <w:p w14:paraId="4F402663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Borjúpaprikás</w:t>
      </w:r>
      <w:r w:rsidRPr="003A0489">
        <w:rPr>
          <w:rFonts w:eastAsia="Times New Roman"/>
          <w:lang w:eastAsia="hu-HU"/>
        </w:rPr>
        <w:tab/>
        <w:t xml:space="preserve">1600,- Ft </w:t>
      </w:r>
    </w:p>
    <w:p w14:paraId="6B0D8299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Őzpörkölt</w:t>
      </w:r>
      <w:r w:rsidRPr="003A0489">
        <w:rPr>
          <w:rFonts w:eastAsia="Times New Roman"/>
          <w:lang w:eastAsia="hu-HU"/>
        </w:rPr>
        <w:tab/>
        <w:t xml:space="preserve">2100,- Ft </w:t>
      </w:r>
    </w:p>
    <w:p w14:paraId="0058113C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Velős pacal</w:t>
      </w:r>
      <w:r w:rsidRPr="003A0489">
        <w:rPr>
          <w:rFonts w:eastAsia="Times New Roman"/>
          <w:lang w:eastAsia="hu-HU"/>
        </w:rPr>
        <w:tab/>
        <w:t xml:space="preserve">1900,- Ft </w:t>
      </w:r>
    </w:p>
    <w:p w14:paraId="4D99E2C5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Csülkös Pacal</w:t>
      </w:r>
      <w:r w:rsidRPr="003A0489">
        <w:rPr>
          <w:rFonts w:eastAsia="Times New Roman"/>
          <w:lang w:eastAsia="hu-HU"/>
        </w:rPr>
        <w:tab/>
        <w:t>1900,- Ft</w:t>
      </w:r>
    </w:p>
    <w:p w14:paraId="239D6D58" w14:textId="77777777" w:rsidR="003A0489" w:rsidRPr="003A0489" w:rsidRDefault="003A0489" w:rsidP="003A0489">
      <w:pPr>
        <w:pStyle w:val="Cmsor2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lastRenderedPageBreak/>
        <w:t>VEGETÁRIÁNUS ÉTELEK</w:t>
      </w:r>
    </w:p>
    <w:p w14:paraId="69789FA9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Vegetáriánus tál</w:t>
      </w:r>
      <w:r w:rsidRPr="003A0489">
        <w:rPr>
          <w:rFonts w:eastAsia="Times New Roman"/>
          <w:lang w:eastAsia="hu-HU"/>
        </w:rPr>
        <w:tab/>
        <w:t>1500,- Ft</w:t>
      </w:r>
    </w:p>
    <w:p w14:paraId="5391F64D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Rántott sajt, karfiol, grillezett gombafej és brokkoli párizsiasan. </w:t>
      </w:r>
    </w:p>
    <w:p w14:paraId="21A2D4FF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Brokkoli párizsiasan</w:t>
      </w:r>
      <w:r w:rsidRPr="003A0489">
        <w:rPr>
          <w:rFonts w:eastAsia="Times New Roman"/>
          <w:lang w:eastAsia="hu-HU"/>
        </w:rPr>
        <w:tab/>
        <w:t>1500,- Ft</w:t>
      </w:r>
    </w:p>
    <w:p w14:paraId="7ED1F920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Lisztbe, tojásba forgatott brokkoli kisütve sajttal meghintve. </w:t>
      </w:r>
    </w:p>
    <w:p w14:paraId="584F2D32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Grillezett mozarella salátaágyon</w:t>
      </w:r>
      <w:r w:rsidRPr="003A0489">
        <w:rPr>
          <w:rFonts w:eastAsia="Times New Roman"/>
          <w:lang w:eastAsia="hu-HU"/>
        </w:rPr>
        <w:tab/>
        <w:t xml:space="preserve">1500,- Ft </w:t>
      </w:r>
    </w:p>
    <w:p w14:paraId="7085B8A5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Grillezett gombafejek rokfortos salátával</w:t>
      </w:r>
      <w:r w:rsidRPr="003A0489">
        <w:rPr>
          <w:rFonts w:eastAsia="Times New Roman"/>
          <w:lang w:eastAsia="hu-HU"/>
        </w:rPr>
        <w:tab/>
        <w:t>1700,- Ft</w:t>
      </w:r>
    </w:p>
    <w:p w14:paraId="550977D8" w14:textId="77777777" w:rsidR="003A0489" w:rsidRPr="003A0489" w:rsidRDefault="003A0489" w:rsidP="003A0489">
      <w:pPr>
        <w:pStyle w:val="Cmsor2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lastRenderedPageBreak/>
        <w:t>TÉSZTÁK</w:t>
      </w:r>
    </w:p>
    <w:p w14:paraId="67477481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Túróscsusza</w:t>
      </w:r>
      <w:r w:rsidRPr="003A0489">
        <w:rPr>
          <w:rFonts w:eastAsia="Times New Roman"/>
          <w:lang w:eastAsia="hu-HU"/>
        </w:rPr>
        <w:tab/>
        <w:t>950,- Ft</w:t>
      </w:r>
    </w:p>
    <w:p w14:paraId="3B4D6D4D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Házis csuszatésztából frissen készülő étel, tehéntúróval, tejföllel és füstöltszalonna-kockával. </w:t>
      </w:r>
    </w:p>
    <w:p w14:paraId="24670727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Juhtúrós sztrapacska</w:t>
      </w:r>
      <w:r w:rsidRPr="003A0489">
        <w:rPr>
          <w:rFonts w:eastAsia="Times New Roman"/>
          <w:lang w:eastAsia="hu-HU"/>
        </w:rPr>
        <w:tab/>
        <w:t>950,- Ft</w:t>
      </w:r>
    </w:p>
    <w:p w14:paraId="1F8A3764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Milánói makaróni</w:t>
      </w:r>
      <w:r w:rsidRPr="003A0489">
        <w:rPr>
          <w:rFonts w:eastAsia="Times New Roman"/>
          <w:lang w:eastAsia="hu-HU"/>
        </w:rPr>
        <w:tab/>
        <w:t xml:space="preserve">1300,- Ft </w:t>
      </w:r>
    </w:p>
    <w:p w14:paraId="147BB11A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Makaróni tészta paradicsomos, gombás, sonkás raguval, reszelt sajttal tálalva. </w:t>
      </w:r>
    </w:p>
    <w:p w14:paraId="6845E7A4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Spagetti Carbonara</w:t>
      </w:r>
      <w:r w:rsidRPr="003A0489">
        <w:rPr>
          <w:rFonts w:eastAsia="Times New Roman"/>
          <w:lang w:eastAsia="hu-HU"/>
        </w:rPr>
        <w:tab/>
        <w:t xml:space="preserve">1300,- Ft </w:t>
      </w:r>
    </w:p>
    <w:p w14:paraId="5CD47D6E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Spagettitészta fokhagymás, tejszínes, gombás, sonkás mártással, reszelt sajttal tálalva. </w:t>
      </w:r>
    </w:p>
    <w:p w14:paraId="5EDCD2A8" w14:textId="77777777" w:rsidR="003A0489" w:rsidRPr="003A0489" w:rsidRDefault="003A0489" w:rsidP="003A0489">
      <w:pPr>
        <w:pStyle w:val="Cmsor2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lastRenderedPageBreak/>
        <w:t>DESSZERTEK</w:t>
      </w:r>
    </w:p>
    <w:p w14:paraId="588A4DDF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Gundel palacsinta</w:t>
      </w:r>
      <w:r w:rsidRPr="003A0489">
        <w:rPr>
          <w:rFonts w:eastAsia="Times New Roman"/>
          <w:lang w:eastAsia="hu-HU"/>
        </w:rPr>
        <w:tab/>
        <w:t>850,- Ft</w:t>
      </w:r>
    </w:p>
    <w:p w14:paraId="4CDA51DB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Palacsinták</w:t>
      </w:r>
      <w:r w:rsidRPr="003A0489">
        <w:rPr>
          <w:rFonts w:eastAsia="Times New Roman"/>
          <w:lang w:eastAsia="hu-HU"/>
        </w:rPr>
        <w:tab/>
        <w:t xml:space="preserve">450,- Ft </w:t>
      </w:r>
    </w:p>
    <w:p w14:paraId="6E832356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Frissen készített édesség, túró, kakaó vagy gyümölcsíz töltelékkel. </w:t>
      </w:r>
    </w:p>
    <w:p w14:paraId="37EF7FD9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Gesztenyepüré</w:t>
      </w:r>
      <w:r w:rsidRPr="003A0489">
        <w:rPr>
          <w:rFonts w:eastAsia="Times New Roman"/>
          <w:lang w:eastAsia="hu-HU"/>
        </w:rPr>
        <w:tab/>
        <w:t xml:space="preserve">650,- Ft </w:t>
      </w:r>
    </w:p>
    <w:p w14:paraId="7A0866FE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Ízesített gesztenyemasszából tejszínhabbal készülő finomság. </w:t>
      </w:r>
    </w:p>
    <w:p w14:paraId="2F642333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Fagylaltkehely</w:t>
      </w:r>
      <w:r w:rsidRPr="003A0489">
        <w:rPr>
          <w:rFonts w:eastAsia="Times New Roman"/>
          <w:lang w:eastAsia="hu-HU"/>
        </w:rPr>
        <w:tab/>
        <w:t>950,- Ft</w:t>
      </w:r>
    </w:p>
    <w:p w14:paraId="2FA717FF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Vanília-, tejszín- és eperfagylalt, tejszínhabbal díszítve. </w:t>
      </w:r>
    </w:p>
    <w:p w14:paraId="38505B84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Töltött őszibarack</w:t>
      </w:r>
      <w:r w:rsidRPr="003A0489">
        <w:rPr>
          <w:rFonts w:eastAsia="Times New Roman"/>
          <w:lang w:eastAsia="hu-HU"/>
        </w:rPr>
        <w:tab/>
        <w:t>850,- Ft</w:t>
      </w:r>
    </w:p>
    <w:p w14:paraId="7DD3B489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Vaníliás-tejszínes túrókrémmel töltött őszibarackbefőtt, tejszínhabbal díszítve. </w:t>
      </w:r>
    </w:p>
    <w:p w14:paraId="3DC1E6F4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Somlói galuska</w:t>
      </w:r>
      <w:r w:rsidRPr="003A0489">
        <w:rPr>
          <w:rFonts w:eastAsia="Times New Roman"/>
          <w:lang w:eastAsia="hu-HU"/>
        </w:rPr>
        <w:tab/>
        <w:t xml:space="preserve">750,- Ft </w:t>
      </w:r>
    </w:p>
    <w:p w14:paraId="52C5E9CB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Túrógombóc</w:t>
      </w:r>
      <w:r w:rsidRPr="003A0489">
        <w:rPr>
          <w:rFonts w:eastAsia="Times New Roman"/>
          <w:lang w:eastAsia="hu-HU"/>
        </w:rPr>
        <w:tab/>
        <w:t>750,- Ft</w:t>
      </w:r>
    </w:p>
    <w:p w14:paraId="0DA6F1B5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3 db gombóc tejföllel, vagy különböző édes öntettel. </w:t>
      </w:r>
    </w:p>
    <w:p w14:paraId="589361E0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Édes álom</w:t>
      </w:r>
      <w:r w:rsidRPr="003A0489">
        <w:rPr>
          <w:rFonts w:eastAsia="Times New Roman"/>
          <w:lang w:eastAsia="hu-HU"/>
        </w:rPr>
        <w:tab/>
        <w:t>850,- Ft</w:t>
      </w:r>
    </w:p>
    <w:p w14:paraId="291EC643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>Fagylalt, gyümölcs, piskóta, édes öntet.</w:t>
      </w:r>
    </w:p>
    <w:p w14:paraId="116C1937" w14:textId="77777777" w:rsidR="003A0489" w:rsidRPr="003A0489" w:rsidRDefault="003A0489" w:rsidP="003A0489">
      <w:pPr>
        <w:pStyle w:val="Cmsor2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lastRenderedPageBreak/>
        <w:t>MÁRTÁSOK</w:t>
      </w:r>
    </w:p>
    <w:p w14:paraId="7B101DFB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Tartármártás</w:t>
      </w:r>
      <w:r w:rsidRPr="003A0489">
        <w:rPr>
          <w:rStyle w:val="Cmsor3Char"/>
          <w:lang w:eastAsia="hu-HU"/>
        </w:rPr>
        <w:tab/>
      </w:r>
      <w:r w:rsidRPr="003A0489">
        <w:rPr>
          <w:rFonts w:eastAsia="Times New Roman"/>
          <w:lang w:eastAsia="hu-HU"/>
        </w:rPr>
        <w:t xml:space="preserve">350,- Ft </w:t>
      </w:r>
    </w:p>
    <w:p w14:paraId="345B1F92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Tojássárgájából és étolajból hidegen készülő, mustárral, citromlével és fehérborssal ízesített tejfölös mártás. </w:t>
      </w:r>
    </w:p>
    <w:p w14:paraId="26D6E168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Torockó mártás</w:t>
      </w:r>
      <w:r w:rsidRPr="003A0489">
        <w:rPr>
          <w:rFonts w:eastAsia="Times New Roman"/>
          <w:lang w:eastAsia="hu-HU"/>
        </w:rPr>
        <w:tab/>
        <w:t xml:space="preserve">350,- Ft </w:t>
      </w:r>
    </w:p>
    <w:p w14:paraId="1C92238E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Vöröshagymás tartármártás. </w:t>
      </w:r>
    </w:p>
    <w:p w14:paraId="2D6AD115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Fokhagymás mártás</w:t>
      </w:r>
      <w:r w:rsidRPr="003A0489">
        <w:rPr>
          <w:rFonts w:eastAsia="Times New Roman"/>
          <w:lang w:eastAsia="hu-HU"/>
        </w:rPr>
        <w:tab/>
        <w:t xml:space="preserve">350,- Ft </w:t>
      </w:r>
    </w:p>
    <w:p w14:paraId="75E3EBF1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>Zúzott fokhagymával elkevert majonézes mártás.</w:t>
      </w:r>
    </w:p>
    <w:p w14:paraId="43DF6A2C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Zöldbors mártás</w:t>
      </w:r>
      <w:r w:rsidRPr="003A0489">
        <w:rPr>
          <w:rFonts w:eastAsia="Times New Roman"/>
          <w:lang w:eastAsia="hu-HU"/>
        </w:rPr>
        <w:tab/>
        <w:t xml:space="preserve">350,- Ft </w:t>
      </w:r>
    </w:p>
    <w:p w14:paraId="6CF8E9EE" w14:textId="77777777" w:rsidR="003A0489" w:rsidRPr="003A0489" w:rsidRDefault="003A0489" w:rsidP="003A0489">
      <w:pPr>
        <w:rPr>
          <w:lang w:eastAsia="hu-HU"/>
        </w:rPr>
      </w:pPr>
      <w:r w:rsidRPr="003A0489">
        <w:rPr>
          <w:lang w:eastAsia="hu-HU"/>
        </w:rPr>
        <w:t xml:space="preserve">Fehérborssal, tejszínnel és zöldborssal készült meleg mártás. </w:t>
      </w:r>
    </w:p>
    <w:p w14:paraId="24334866" w14:textId="77777777" w:rsidR="003A0489" w:rsidRPr="003A0489" w:rsidRDefault="003A0489" w:rsidP="003A0489">
      <w:pPr>
        <w:pStyle w:val="Cmsor2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lastRenderedPageBreak/>
        <w:t>KÖRETEK</w:t>
      </w:r>
    </w:p>
    <w:p w14:paraId="5E6D2B1F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Burgonyakrokett</w:t>
      </w:r>
      <w:r w:rsidRPr="003A0489">
        <w:rPr>
          <w:rFonts w:eastAsia="Times New Roman"/>
          <w:lang w:eastAsia="hu-HU"/>
        </w:rPr>
        <w:tab/>
        <w:t>420,- Ft</w:t>
      </w:r>
    </w:p>
    <w:p w14:paraId="1D1C3BB3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Burgonyapüré</w:t>
      </w:r>
      <w:r w:rsidRPr="003A0489">
        <w:rPr>
          <w:rFonts w:eastAsia="Times New Roman"/>
          <w:lang w:eastAsia="hu-HU"/>
        </w:rPr>
        <w:tab/>
        <w:t>420,- Ft</w:t>
      </w:r>
    </w:p>
    <w:p w14:paraId="5F2B0A08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Galuska</w:t>
      </w:r>
      <w:r w:rsidRPr="003A0489">
        <w:rPr>
          <w:rFonts w:eastAsia="Times New Roman"/>
          <w:lang w:eastAsia="hu-HU"/>
        </w:rPr>
        <w:tab/>
        <w:t>420,- Ft</w:t>
      </w:r>
    </w:p>
    <w:p w14:paraId="112CC41A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Gombás rizs</w:t>
      </w:r>
      <w:r w:rsidRPr="003A0489">
        <w:rPr>
          <w:rFonts w:eastAsia="Times New Roman"/>
          <w:lang w:eastAsia="hu-HU"/>
        </w:rPr>
        <w:tab/>
        <w:t>420,- Ft</w:t>
      </w:r>
    </w:p>
    <w:p w14:paraId="7D6BE232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Hagymás törtburgonya</w:t>
      </w:r>
      <w:r w:rsidRPr="003A0489">
        <w:rPr>
          <w:rFonts w:eastAsia="Times New Roman"/>
          <w:lang w:eastAsia="hu-HU"/>
        </w:rPr>
        <w:tab/>
        <w:t>420,- Ft</w:t>
      </w:r>
    </w:p>
    <w:p w14:paraId="2ED1A6AE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Hasábburgonya</w:t>
      </w:r>
      <w:r w:rsidRPr="003A0489">
        <w:rPr>
          <w:rFonts w:eastAsia="Times New Roman"/>
          <w:lang w:eastAsia="hu-HU"/>
        </w:rPr>
        <w:tab/>
        <w:t>420,- Ft</w:t>
      </w:r>
    </w:p>
    <w:p w14:paraId="3BF42745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Mexikói zöldségköret</w:t>
      </w:r>
      <w:r w:rsidRPr="003A0489">
        <w:rPr>
          <w:rFonts w:eastAsia="Times New Roman"/>
          <w:lang w:eastAsia="hu-HU"/>
        </w:rPr>
        <w:tab/>
        <w:t>420,- Ft</w:t>
      </w:r>
    </w:p>
    <w:p w14:paraId="2093558A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Párolt rizs</w:t>
      </w:r>
      <w:r w:rsidRPr="003A0489">
        <w:rPr>
          <w:rFonts w:eastAsia="Times New Roman"/>
          <w:lang w:eastAsia="hu-HU"/>
        </w:rPr>
        <w:tab/>
        <w:t>420,- Ft</w:t>
      </w:r>
    </w:p>
    <w:p w14:paraId="4F454FF2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Petrezselymes burgonya</w:t>
      </w:r>
      <w:r w:rsidRPr="003A0489">
        <w:rPr>
          <w:rFonts w:eastAsia="Times New Roman"/>
          <w:lang w:eastAsia="hu-HU"/>
        </w:rPr>
        <w:tab/>
        <w:t>420,- Ft</w:t>
      </w:r>
    </w:p>
    <w:p w14:paraId="3118D553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Rizi-bizi</w:t>
      </w:r>
      <w:r w:rsidRPr="003A0489">
        <w:rPr>
          <w:rFonts w:eastAsia="Times New Roman"/>
          <w:lang w:eastAsia="hu-HU"/>
        </w:rPr>
        <w:tab/>
        <w:t>420,- Ft</w:t>
      </w:r>
    </w:p>
    <w:p w14:paraId="20BCA5E6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Sósburgonya</w:t>
      </w:r>
      <w:r w:rsidRPr="003A0489">
        <w:rPr>
          <w:rFonts w:eastAsia="Times New Roman"/>
          <w:lang w:eastAsia="hu-HU"/>
        </w:rPr>
        <w:tab/>
        <w:t>420,- Ft</w:t>
      </w:r>
    </w:p>
    <w:p w14:paraId="00352CBE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Steakburgonya</w:t>
      </w:r>
      <w:r w:rsidRPr="003A0489">
        <w:rPr>
          <w:rFonts w:eastAsia="Times New Roman"/>
          <w:lang w:eastAsia="hu-HU"/>
        </w:rPr>
        <w:tab/>
        <w:t>420,- Ft</w:t>
      </w:r>
    </w:p>
    <w:p w14:paraId="130233BE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 xml:space="preserve">Grilezett zöldségek </w:t>
      </w:r>
      <w:r w:rsidRPr="003A0489">
        <w:rPr>
          <w:rFonts w:eastAsia="Times New Roman"/>
          <w:lang w:eastAsia="hu-HU"/>
        </w:rPr>
        <w:tab/>
        <w:t>1050,- Ft</w:t>
      </w:r>
    </w:p>
    <w:p w14:paraId="5687B4C6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 xml:space="preserve">Fóliás burgonya fokhagymása tejföllel </w:t>
      </w:r>
      <w:r w:rsidRPr="003A0489">
        <w:rPr>
          <w:rFonts w:eastAsia="Times New Roman"/>
          <w:lang w:eastAsia="hu-HU"/>
        </w:rPr>
        <w:tab/>
        <w:t>650,- Ft</w:t>
      </w:r>
    </w:p>
    <w:p w14:paraId="2F2EF358" w14:textId="77777777" w:rsidR="003A0489" w:rsidRPr="003A0489" w:rsidRDefault="003A0489" w:rsidP="003A0489">
      <w:pPr>
        <w:pStyle w:val="Cmsor2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lastRenderedPageBreak/>
        <w:t>SALÁTÁK</w:t>
      </w:r>
    </w:p>
    <w:p w14:paraId="373A33BD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Paradicsomsaláta</w:t>
      </w:r>
      <w:r w:rsidRPr="003A0489">
        <w:rPr>
          <w:rFonts w:eastAsia="Times New Roman"/>
          <w:lang w:eastAsia="hu-HU"/>
        </w:rPr>
        <w:tab/>
        <w:t>420,- Ft</w:t>
      </w:r>
    </w:p>
    <w:p w14:paraId="4EDF990D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Uborkasaláta</w:t>
      </w:r>
      <w:r w:rsidRPr="003A0489">
        <w:rPr>
          <w:rFonts w:eastAsia="Times New Roman"/>
          <w:lang w:eastAsia="hu-HU"/>
        </w:rPr>
        <w:tab/>
        <w:t>420,- Ft</w:t>
      </w:r>
    </w:p>
    <w:p w14:paraId="72FF54D2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Dressing-saláta</w:t>
      </w:r>
      <w:r w:rsidRPr="003A0489">
        <w:rPr>
          <w:rFonts w:eastAsia="Times New Roman"/>
          <w:lang w:eastAsia="hu-HU"/>
        </w:rPr>
        <w:tab/>
        <w:t>750,- Ft</w:t>
      </w:r>
    </w:p>
    <w:p w14:paraId="4865F8F8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Csemege uborka</w:t>
      </w:r>
      <w:r w:rsidRPr="003A0489">
        <w:rPr>
          <w:rFonts w:eastAsia="Times New Roman"/>
          <w:lang w:eastAsia="hu-HU"/>
        </w:rPr>
        <w:tab/>
        <w:t>380,- Ft</w:t>
      </w:r>
    </w:p>
    <w:p w14:paraId="0B0D2587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Ecetes almapaprika</w:t>
      </w:r>
      <w:r w:rsidRPr="003A0489">
        <w:rPr>
          <w:rFonts w:eastAsia="Times New Roman"/>
          <w:lang w:eastAsia="hu-HU"/>
        </w:rPr>
        <w:tab/>
        <w:t>380,- Ft</w:t>
      </w:r>
    </w:p>
    <w:p w14:paraId="126560F2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Kovászos uborka</w:t>
      </w:r>
      <w:r w:rsidRPr="003A0489">
        <w:rPr>
          <w:rFonts w:eastAsia="Times New Roman"/>
          <w:lang w:eastAsia="hu-HU"/>
        </w:rPr>
        <w:tab/>
        <w:t>380,- Ft</w:t>
      </w:r>
    </w:p>
    <w:p w14:paraId="5644E088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Káposztasaláta</w:t>
      </w:r>
      <w:r w:rsidRPr="003A0489">
        <w:rPr>
          <w:rFonts w:eastAsia="Times New Roman"/>
          <w:lang w:eastAsia="hu-HU"/>
        </w:rPr>
        <w:tab/>
        <w:t>380,- Ft</w:t>
      </w:r>
    </w:p>
    <w:p w14:paraId="2B669939" w14:textId="77777777" w:rsidR="003A0489" w:rsidRPr="003A0489" w:rsidRDefault="003A0489" w:rsidP="003A0489">
      <w:pPr>
        <w:pStyle w:val="Cmsor3"/>
        <w:rPr>
          <w:rFonts w:eastAsia="Times New Roman"/>
          <w:lang w:eastAsia="hu-HU"/>
        </w:rPr>
      </w:pPr>
      <w:r w:rsidRPr="003A0489">
        <w:rPr>
          <w:rFonts w:eastAsia="Times New Roman"/>
          <w:lang w:eastAsia="hu-HU"/>
        </w:rPr>
        <w:t>Vegyes saláta</w:t>
      </w:r>
      <w:r w:rsidRPr="003A0489">
        <w:rPr>
          <w:rFonts w:eastAsia="Times New Roman"/>
          <w:lang w:eastAsia="hu-HU"/>
        </w:rPr>
        <w:tab/>
        <w:t>420,- Ft</w:t>
      </w:r>
    </w:p>
    <w:p w14:paraId="18E4A4F1" w14:textId="1A10F50E" w:rsidR="00A0473C" w:rsidRPr="003A0489" w:rsidRDefault="003A0489" w:rsidP="003A0489">
      <w:pPr>
        <w:pStyle w:val="Cmsor3"/>
      </w:pPr>
      <w:r w:rsidRPr="003A0489">
        <w:rPr>
          <w:rFonts w:eastAsia="Times New Roman"/>
          <w:lang w:eastAsia="hu-HU"/>
        </w:rPr>
        <w:t>Házi csípős csalamádé</w:t>
      </w:r>
      <w:r w:rsidRPr="003A0489">
        <w:rPr>
          <w:rFonts w:eastAsia="Times New Roman"/>
          <w:lang w:eastAsia="hu-HU"/>
        </w:rPr>
        <w:tab/>
        <w:t>380,- Ft</w:t>
      </w:r>
    </w:p>
    <w:sectPr w:rsidR="00A0473C" w:rsidRPr="003A0489" w:rsidSect="003A0489">
      <w:pgSz w:w="11906" w:h="16838"/>
      <w:pgMar w:top="1417" w:right="1417" w:bottom="1417" w:left="1417" w:header="708" w:footer="708" w:gutter="0"/>
      <w:pgBorders w:offsetFrom="page">
        <w:top w:val="single" w:sz="18" w:space="24" w:color="833C0B"/>
        <w:left w:val="single" w:sz="18" w:space="24" w:color="833C0B"/>
        <w:bottom w:val="single" w:sz="18" w:space="24" w:color="833C0B"/>
        <w:right w:val="single" w:sz="18" w:space="24" w:color="833C0B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isplayBackgroundShape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73C"/>
    <w:rsid w:val="000B6ED6"/>
    <w:rsid w:val="0039761E"/>
    <w:rsid w:val="003A0489"/>
    <w:rsid w:val="00506215"/>
    <w:rsid w:val="007D49AD"/>
    <w:rsid w:val="009E1777"/>
    <w:rsid w:val="00A0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,"/>
  <w:listSeparator w:val=";"/>
  <w14:docId w14:val="050EFEAB"/>
  <w15:chartTrackingRefBased/>
  <w15:docId w15:val="{B71FCCA2-719F-4915-8557-AE4129D5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A0489"/>
    <w:rPr>
      <w:rFonts w:ascii="Monotype Corsiva" w:hAnsi="Monotype Corsiva"/>
      <w:kern w:val="2"/>
      <w:sz w:val="24"/>
      <w:szCs w:val="24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3A0489"/>
    <w:pPr>
      <w:keepNext/>
      <w:keepLines/>
      <w:pageBreakBefore/>
      <w:spacing w:after="80"/>
      <w:jc w:val="center"/>
      <w:outlineLvl w:val="0"/>
    </w:pPr>
    <w:rPr>
      <w:rFonts w:eastAsiaTheme="majorEastAsia" w:cstheme="majorBidi"/>
      <w:b/>
      <w:bCs/>
      <w:color w:val="9D1B1B"/>
      <w:sz w:val="64"/>
      <w:szCs w:val="64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A0489"/>
    <w:pPr>
      <w:keepNext/>
      <w:keepLines/>
      <w:pageBreakBefore/>
      <w:spacing w:before="160" w:after="80"/>
      <w:jc w:val="center"/>
      <w:outlineLvl w:val="1"/>
    </w:pPr>
    <w:rPr>
      <w:rFonts w:eastAsiaTheme="majorEastAsia" w:cstheme="majorBidi"/>
      <w:color w:val="EB4783"/>
      <w:sz w:val="48"/>
      <w:szCs w:val="4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A0489"/>
    <w:pPr>
      <w:keepNext/>
      <w:keepLines/>
      <w:tabs>
        <w:tab w:val="right" w:pos="9072"/>
      </w:tabs>
      <w:spacing w:before="160" w:after="80"/>
      <w:outlineLvl w:val="2"/>
    </w:pPr>
    <w:rPr>
      <w:rFonts w:eastAsiaTheme="majorEastAsia" w:cstheme="majorBidi"/>
      <w:color w:val="000000" w:themeColor="text1"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A0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A04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A0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A0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A0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A0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  <w:rsid w:val="003A0489"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  <w:rsid w:val="003A0489"/>
  </w:style>
  <w:style w:type="paragraph" w:customStyle="1" w:styleId="msonormal0">
    <w:name w:val="msonormal"/>
    <w:basedOn w:val="Norml"/>
    <w:rsid w:val="00A04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hu-HU"/>
    </w:rPr>
  </w:style>
  <w:style w:type="paragraph" w:styleId="NormlWeb">
    <w:name w:val="Normal (Web)"/>
    <w:basedOn w:val="Norml"/>
    <w:uiPriority w:val="99"/>
    <w:semiHidden/>
    <w:unhideWhenUsed/>
    <w:rsid w:val="00A04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hu-HU"/>
    </w:rPr>
  </w:style>
  <w:style w:type="character" w:customStyle="1" w:styleId="etelek">
    <w:name w:val="etelek"/>
    <w:basedOn w:val="Bekezdsalapbettpusa"/>
    <w:rsid w:val="00A0473C"/>
  </w:style>
  <w:style w:type="character" w:styleId="Kiemels2">
    <w:name w:val="Strong"/>
    <w:basedOn w:val="Bekezdsalapbettpusa"/>
    <w:uiPriority w:val="22"/>
    <w:qFormat/>
    <w:rsid w:val="00A0473C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3A0489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0473C"/>
    <w:rPr>
      <w:color w:val="800080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A0489"/>
    <w:rPr>
      <w:rFonts w:ascii="Monotype Corsiva" w:eastAsiaTheme="majorEastAsia" w:hAnsi="Monotype Corsiva" w:cstheme="majorBidi"/>
      <w:color w:val="EB4783"/>
      <w:kern w:val="2"/>
      <w:sz w:val="48"/>
      <w:szCs w:val="48"/>
      <w14:ligatures w14:val="standardContextual"/>
    </w:rPr>
  </w:style>
  <w:style w:type="character" w:customStyle="1" w:styleId="Cmsor1Char">
    <w:name w:val="Címsor 1 Char"/>
    <w:basedOn w:val="Bekezdsalapbettpusa"/>
    <w:link w:val="Cmsor1"/>
    <w:uiPriority w:val="9"/>
    <w:rsid w:val="003A0489"/>
    <w:rPr>
      <w:rFonts w:ascii="Monotype Corsiva" w:eastAsiaTheme="majorEastAsia" w:hAnsi="Monotype Corsiva" w:cstheme="majorBidi"/>
      <w:b/>
      <w:bCs/>
      <w:color w:val="9D1B1B"/>
      <w:kern w:val="2"/>
      <w:sz w:val="64"/>
      <w:szCs w:val="64"/>
      <w14:ligatures w14:val="standardContextual"/>
    </w:rPr>
  </w:style>
  <w:style w:type="character" w:customStyle="1" w:styleId="Cmsor3Char">
    <w:name w:val="Címsor 3 Char"/>
    <w:basedOn w:val="Bekezdsalapbettpusa"/>
    <w:link w:val="Cmsor3"/>
    <w:uiPriority w:val="9"/>
    <w:rsid w:val="003A0489"/>
    <w:rPr>
      <w:rFonts w:ascii="Monotype Corsiva" w:eastAsiaTheme="majorEastAsia" w:hAnsi="Monotype Corsiva" w:cstheme="majorBidi"/>
      <w:color w:val="000000" w:themeColor="text1"/>
      <w:kern w:val="2"/>
      <w:sz w:val="32"/>
      <w:szCs w:val="32"/>
      <w14:ligatures w14:val="standardContextual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A0489"/>
    <w:rPr>
      <w:rFonts w:ascii="Monotype Corsiva" w:eastAsiaTheme="majorEastAsia" w:hAnsi="Monotype Corsiv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A0489"/>
    <w:rPr>
      <w:rFonts w:ascii="Monotype Corsiva" w:eastAsiaTheme="majorEastAsia" w:hAnsi="Monotype Corsiva" w:cstheme="majorBidi"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A0489"/>
    <w:rPr>
      <w:rFonts w:ascii="Monotype Corsiva" w:eastAsiaTheme="majorEastAsia" w:hAnsi="Monotype Corsiv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A0489"/>
    <w:rPr>
      <w:rFonts w:ascii="Monotype Corsiva" w:eastAsiaTheme="majorEastAsia" w:hAnsi="Monotype Corsiva" w:cstheme="majorBidi"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A0489"/>
    <w:rPr>
      <w:rFonts w:ascii="Monotype Corsiva" w:eastAsiaTheme="majorEastAsia" w:hAnsi="Monotype Corsiv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A0489"/>
    <w:rPr>
      <w:rFonts w:ascii="Monotype Corsiva" w:eastAsiaTheme="majorEastAsia" w:hAnsi="Monotype Corsiva" w:cstheme="majorBidi"/>
      <w:color w:val="272727" w:themeColor="text1" w:themeTint="D8"/>
      <w:kern w:val="2"/>
      <w:sz w:val="24"/>
      <w:szCs w:val="24"/>
      <w14:ligatures w14:val="standardContextual"/>
    </w:rPr>
  </w:style>
  <w:style w:type="paragraph" w:styleId="Cm">
    <w:name w:val="Title"/>
    <w:basedOn w:val="Norml"/>
    <w:next w:val="Norml"/>
    <w:link w:val="CmChar"/>
    <w:uiPriority w:val="10"/>
    <w:qFormat/>
    <w:rsid w:val="003A0489"/>
    <w:pPr>
      <w:spacing w:after="80" w:line="240" w:lineRule="auto"/>
      <w:contextualSpacing/>
      <w:jc w:val="center"/>
    </w:pPr>
    <w:rPr>
      <w:rFonts w:eastAsiaTheme="majorEastAsia" w:cstheme="majorBidi"/>
      <w:b/>
      <w:bCs/>
      <w:color w:val="B03354"/>
      <w:spacing w:val="-10"/>
      <w:kern w:val="28"/>
      <w:sz w:val="64"/>
      <w:szCs w:val="64"/>
    </w:rPr>
  </w:style>
  <w:style w:type="character" w:customStyle="1" w:styleId="CmChar">
    <w:name w:val="Cím Char"/>
    <w:basedOn w:val="Bekezdsalapbettpusa"/>
    <w:link w:val="Cm"/>
    <w:uiPriority w:val="10"/>
    <w:rsid w:val="003A0489"/>
    <w:rPr>
      <w:rFonts w:ascii="Monotype Corsiva" w:eastAsiaTheme="majorEastAsia" w:hAnsi="Monotype Corsiva" w:cstheme="majorBidi"/>
      <w:b/>
      <w:bCs/>
      <w:color w:val="B03354"/>
      <w:spacing w:val="-10"/>
      <w:kern w:val="28"/>
      <w:sz w:val="64"/>
      <w:szCs w:val="64"/>
      <w14:ligatures w14:val="standardContextual"/>
    </w:rPr>
  </w:style>
  <w:style w:type="paragraph" w:styleId="Alcm">
    <w:name w:val="Subtitle"/>
    <w:basedOn w:val="Norml"/>
    <w:next w:val="Norml"/>
    <w:link w:val="AlcmChar"/>
    <w:uiPriority w:val="11"/>
    <w:qFormat/>
    <w:rsid w:val="003A0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A0489"/>
    <w:rPr>
      <w:rFonts w:ascii="Monotype Corsiva" w:eastAsiaTheme="majorEastAsia" w:hAnsi="Monotype Corsiv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Idzet">
    <w:name w:val="Quote"/>
    <w:basedOn w:val="Norml"/>
    <w:next w:val="Norml"/>
    <w:link w:val="IdzetChar"/>
    <w:uiPriority w:val="29"/>
    <w:qFormat/>
    <w:rsid w:val="003A0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A0489"/>
    <w:rPr>
      <w:rFonts w:ascii="Monotype Corsiva" w:hAnsi="Monotype Corsiva"/>
      <w:i/>
      <w:iCs/>
      <w:color w:val="404040" w:themeColor="text1" w:themeTint="BF"/>
      <w:kern w:val="2"/>
      <w:sz w:val="24"/>
      <w:szCs w:val="24"/>
      <w14:ligatures w14:val="standardContextual"/>
    </w:rPr>
  </w:style>
  <w:style w:type="paragraph" w:styleId="Listaszerbekezds">
    <w:name w:val="List Paragraph"/>
    <w:basedOn w:val="Norml"/>
    <w:uiPriority w:val="34"/>
    <w:qFormat/>
    <w:rsid w:val="003A048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A048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A04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A0489"/>
    <w:rPr>
      <w:rFonts w:ascii="Monotype Corsiva" w:hAnsi="Monotype Corsiva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styleId="Ershivatkozs">
    <w:name w:val="Intense Reference"/>
    <w:basedOn w:val="Bekezdsalapbettpusa"/>
    <w:uiPriority w:val="32"/>
    <w:qFormat/>
    <w:rsid w:val="003A0489"/>
    <w:rPr>
      <w:b/>
      <w:bCs/>
      <w:smallCaps/>
      <w:color w:val="2F5496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A0489"/>
    <w:pPr>
      <w:pageBreakBefore w:val="0"/>
      <w:spacing w:before="240" w:after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A0489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3A0489"/>
    <w:pPr>
      <w:spacing w:after="100"/>
      <w:ind w:left="480"/>
    </w:pPr>
  </w:style>
  <w:style w:type="paragraph" w:styleId="TJ2">
    <w:name w:val="toc 2"/>
    <w:basedOn w:val="Norml"/>
    <w:next w:val="Norml"/>
    <w:autoRedefine/>
    <w:uiPriority w:val="39"/>
    <w:unhideWhenUsed/>
    <w:rsid w:val="003A048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2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9988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4863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8769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643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3282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2762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7534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4093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9472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144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6432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19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8218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834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64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4301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ne\OneDrive\Dokumentumok\GitHub\diku-oktv\2017.3\&#201;tterem.dot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E2C39-EA4B-441E-BE9B-B1521B66C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Étterem.dotm</Template>
  <TotalTime>20</TotalTime>
  <Pages>17</Pages>
  <Words>1134</Words>
  <Characters>7832</Characters>
  <Application>Microsoft Office Word</Application>
  <DocSecurity>0</DocSecurity>
  <Lines>65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Kornél Patyi</cp:lastModifiedBy>
  <cp:revision>5</cp:revision>
  <dcterms:created xsi:type="dcterms:W3CDTF">2018-02-19T16:35:00Z</dcterms:created>
  <dcterms:modified xsi:type="dcterms:W3CDTF">2025-03-14T16:50:00Z</dcterms:modified>
</cp:coreProperties>
</file>