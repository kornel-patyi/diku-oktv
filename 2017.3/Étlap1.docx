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9F3A3" w14:textId="77777777" w:rsidR="00974A60" w:rsidRPr="000024C5" w:rsidRDefault="00F12271" w:rsidP="000024C5">
      <w:pPr>
        <w:pStyle w:val="Cmsor2"/>
      </w:pPr>
      <w:r w:rsidRPr="000024C5">
        <w:fldChar w:fldCharType="begin"/>
      </w:r>
      <w:r w:rsidRPr="000024C5">
        <w:instrText xml:space="preserve"> HYPERLINK "http://www.gulliveretterem.hu/index.php?oldal=etlap_hu" \l "collapseOne1" </w:instrText>
      </w:r>
      <w:r w:rsidRPr="000024C5">
        <w:fldChar w:fldCharType="separate"/>
      </w:r>
      <w:r w:rsidR="00974A60" w:rsidRPr="000024C5">
        <w:t>Levesek</w:t>
      </w:r>
      <w:r w:rsidRPr="000024C5">
        <w:fldChar w:fldCharType="end"/>
      </w:r>
    </w:p>
    <w:p w14:paraId="5CB488E2" w14:textId="77777777" w:rsidR="00B54CE5" w:rsidRPr="00974A60" w:rsidRDefault="00974A60" w:rsidP="000024C5">
      <w:pPr>
        <w:pStyle w:val="Cmsor3"/>
        <w:rPr>
          <w:rFonts w:eastAsia="Times New Roman"/>
          <w:b w:val="0"/>
          <w:lang w:eastAsia="hu-HU"/>
        </w:rPr>
      </w:pPr>
      <w:r w:rsidRPr="00974A60">
        <w:rPr>
          <w:rFonts w:eastAsia="Times New Roman"/>
          <w:lang w:eastAsia="hu-HU"/>
        </w:rPr>
        <w:t>Sajtkrémleves négyféle sajtból, fokhagymás pirított kenyérkockával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790 Ft</w:t>
      </w:r>
    </w:p>
    <w:p w14:paraId="14F429AF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Többféle sajtból krémlevest készítünk, tejszínnel dúsítjuk, csészében forrón tálaljuk. Fokhagymás, pirított kenyérkockával tálaljuk.</w:t>
      </w:r>
    </w:p>
    <w:p w14:paraId="75EFE168" w14:textId="77777777" w:rsidR="00974A60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Friss málnából készült hideg gyümölcskrémleves, fagylalttal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840 Ft</w:t>
      </w:r>
    </w:p>
    <w:p w14:paraId="0EA753E3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Édes málnából hűsítő levest készítünk, hideg vanília fagylalttal és tejszínhabbal kínáljuk.</w:t>
      </w:r>
    </w:p>
    <w:p w14:paraId="4449DDBE" w14:textId="77777777" w:rsidR="00974A60" w:rsidRPr="00974A60" w:rsidRDefault="00B54CE5" w:rsidP="000024C5">
      <w:pPr>
        <w:pStyle w:val="Cmsor3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Húsleves gazdagon (háziasan)</w:t>
      </w:r>
      <w:r>
        <w:rPr>
          <w:rFonts w:eastAsia="Times New Roman"/>
          <w:lang w:eastAsia="hu-HU"/>
        </w:rPr>
        <w:tab/>
      </w:r>
      <w:r w:rsidRPr="00974A60">
        <w:rPr>
          <w:rFonts w:eastAsia="Times New Roman"/>
          <w:lang w:eastAsia="hu-HU"/>
        </w:rPr>
        <w:t>770 Ft</w:t>
      </w:r>
    </w:p>
    <w:p w14:paraId="60CC974A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Falusi tyúk húsából és rengeteg zöldségből gyógyító levest készítünk. </w:t>
      </w:r>
      <w:r w:rsidRPr="00974A60">
        <w:rPr>
          <w:lang w:eastAsia="hu-HU"/>
        </w:rPr>
        <w:br/>
        <w:t>Csigatésztával bőségesen kínáljuk.</w:t>
      </w:r>
    </w:p>
    <w:p w14:paraId="23D4E6D9" w14:textId="77777777" w:rsidR="00974A60" w:rsidRPr="00974A60" w:rsidRDefault="00974A60" w:rsidP="000024C5">
      <w:pPr>
        <w:pStyle w:val="Cmsor3"/>
        <w:rPr>
          <w:rFonts w:eastAsia="Times New Roman"/>
          <w:b w:val="0"/>
          <w:lang w:eastAsia="hu-HU"/>
        </w:rPr>
      </w:pPr>
      <w:r w:rsidRPr="00974A60">
        <w:rPr>
          <w:rFonts w:eastAsia="Times New Roman"/>
          <w:lang w:eastAsia="hu-HU"/>
        </w:rPr>
        <w:t>Tejfölös bableves füstölt, főtt tarjával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790 Ft</w:t>
      </w:r>
    </w:p>
    <w:p w14:paraId="39A8DB10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Füstölt csülök levéből házi fűszerpaprikával tejfölös bablevest készítünk. </w:t>
      </w:r>
      <w:r w:rsidRPr="00974A60">
        <w:rPr>
          <w:lang w:eastAsia="hu-HU"/>
        </w:rPr>
        <w:br/>
        <w:t>Kockára vágott, füstölt, főtt tarjával és zöldségekkel tálaljuk.</w:t>
      </w:r>
    </w:p>
    <w:p w14:paraId="1DE8D28D" w14:textId="77777777" w:rsidR="00974A60" w:rsidRPr="00974A60" w:rsidRDefault="00974A60" w:rsidP="000024C5">
      <w:pPr>
        <w:pStyle w:val="Cmsor3"/>
        <w:rPr>
          <w:rFonts w:eastAsia="Times New Roman"/>
          <w:b w:val="0"/>
          <w:lang w:eastAsia="hu-HU"/>
        </w:rPr>
      </w:pPr>
      <w:r w:rsidRPr="00974A60">
        <w:rPr>
          <w:rFonts w:eastAsia="Times New Roman"/>
          <w:lang w:eastAsia="hu-HU"/>
        </w:rPr>
        <w:t>Tárkonyos pulykaragu leves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790 Ft</w:t>
      </w:r>
    </w:p>
    <w:p w14:paraId="07E2279E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Zöldséges pulykaragu levest készítünk, kevés friss tárkonnyal tesszük különlegessé. Tálaláskor tejszínnel dúsítjuk. </w:t>
      </w:r>
    </w:p>
    <w:p w14:paraId="0A169B50" w14:textId="77777777" w:rsidR="00974A60" w:rsidRPr="00974A60" w:rsidRDefault="00974A60" w:rsidP="000024C5">
      <w:pPr>
        <w:pStyle w:val="Cmsor3"/>
        <w:rPr>
          <w:rFonts w:eastAsia="Times New Roman"/>
          <w:b w:val="0"/>
          <w:lang w:eastAsia="hu-HU"/>
        </w:rPr>
      </w:pPr>
      <w:r w:rsidRPr="00974A60">
        <w:rPr>
          <w:rFonts w:eastAsia="Times New Roman"/>
          <w:lang w:eastAsia="hu-HU"/>
        </w:rPr>
        <w:t>Gulliver raguleves burgonyagombóccal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790 Ft</w:t>
      </w:r>
    </w:p>
    <w:p w14:paraId="20510768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Pulyka combból zöldséges ragulevest készítünk. Burgonya gombócot főzünk hozzá, tejszínnel dúsítva tálaljuk. </w:t>
      </w:r>
    </w:p>
    <w:p w14:paraId="5F95F539" w14:textId="77777777" w:rsidR="00974A60" w:rsidRPr="00974A60" w:rsidRDefault="00974A60" w:rsidP="000024C5">
      <w:pPr>
        <w:pStyle w:val="Cmsor3"/>
        <w:rPr>
          <w:rFonts w:eastAsia="Times New Roman"/>
          <w:b w:val="0"/>
          <w:lang w:eastAsia="hu-HU"/>
        </w:rPr>
      </w:pPr>
      <w:r w:rsidRPr="00974A60">
        <w:rPr>
          <w:rFonts w:eastAsia="Times New Roman"/>
          <w:lang w:eastAsia="hu-HU"/>
        </w:rPr>
        <w:t>Húsleves finommetélttel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560 Ft</w:t>
      </w:r>
    </w:p>
    <w:p w14:paraId="16ED80BF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Gyöngyöző levesünket falusi tyúk húsából, friss kerti zöldségekkel készítjük. </w:t>
      </w:r>
      <w:r w:rsidRPr="00974A60">
        <w:rPr>
          <w:lang w:eastAsia="hu-HU"/>
        </w:rPr>
        <w:br/>
        <w:t>Tálaláskor finommetélttel kínáljuk.</w:t>
      </w:r>
    </w:p>
    <w:p w14:paraId="3070EE96" w14:textId="77777777" w:rsidR="00974A60" w:rsidRPr="000024C5" w:rsidRDefault="00974A60" w:rsidP="000024C5">
      <w:pPr>
        <w:pStyle w:val="Cmsor2"/>
      </w:pPr>
      <w:hyperlink r:id="rId5" w:anchor="collapseOt" w:history="1">
        <w:r w:rsidRPr="000024C5">
          <w:t>Vegetáriánus ételek és saláták</w:t>
        </w:r>
      </w:hyperlink>
    </w:p>
    <w:p w14:paraId="777DCA1A" w14:textId="77777777" w:rsidR="00974A60" w:rsidRPr="00974A60" w:rsidRDefault="00974A60" w:rsidP="000024C5">
      <w:pPr>
        <w:pStyle w:val="Cmsor3"/>
        <w:rPr>
          <w:rFonts w:eastAsia="Times New Roman"/>
          <w:b w:val="0"/>
          <w:lang w:eastAsia="hu-HU"/>
        </w:rPr>
      </w:pPr>
      <w:r w:rsidRPr="00974A60">
        <w:rPr>
          <w:rFonts w:eastAsia="Times New Roman"/>
          <w:lang w:eastAsia="hu-HU"/>
        </w:rPr>
        <w:t xml:space="preserve">Grill camembert, extra salátával, alma </w:t>
      </w:r>
      <w:proofErr w:type="spellStart"/>
      <w:r w:rsidRPr="00974A60">
        <w:rPr>
          <w:rFonts w:eastAsia="Times New Roman"/>
          <w:lang w:eastAsia="hu-HU"/>
        </w:rPr>
        <w:t>chutney-val</w:t>
      </w:r>
      <w:proofErr w:type="spellEnd"/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1780 Ft</w:t>
      </w:r>
    </w:p>
    <w:p w14:paraId="2FBF50F1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Paradicsomból és zöldekből friss extra salátát készítünk, majd a tányér közepére halmozzuk. A camembert szeletet forró vaslapon pirosra sütjük és a saláta tetejére tálalva, fahéjas alma </w:t>
      </w:r>
      <w:proofErr w:type="spellStart"/>
      <w:r w:rsidRPr="00974A60">
        <w:rPr>
          <w:lang w:eastAsia="hu-HU"/>
        </w:rPr>
        <w:t>chutney-val</w:t>
      </w:r>
      <w:proofErr w:type="spellEnd"/>
      <w:r w:rsidRPr="00974A60">
        <w:rPr>
          <w:lang w:eastAsia="hu-HU"/>
        </w:rPr>
        <w:t xml:space="preserve"> kínáljuk.</w:t>
      </w:r>
    </w:p>
    <w:p w14:paraId="5990ED04" w14:textId="77777777" w:rsidR="00B54CE5" w:rsidRPr="00974A60" w:rsidRDefault="00974A60" w:rsidP="000024C5">
      <w:pPr>
        <w:pStyle w:val="Cmsor3"/>
        <w:rPr>
          <w:rFonts w:eastAsia="Times New Roman"/>
          <w:b w:val="0"/>
          <w:lang w:eastAsia="hu-HU"/>
        </w:rPr>
      </w:pPr>
      <w:r w:rsidRPr="00974A60">
        <w:rPr>
          <w:rFonts w:eastAsia="Times New Roman"/>
          <w:lang w:eastAsia="hu-HU"/>
        </w:rPr>
        <w:t>Rántott sajt jázmin rizzsel, tartármártással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1750 Ft</w:t>
      </w:r>
    </w:p>
    <w:p w14:paraId="27E18686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Három szép szelet trappista sajtot hagyományos módon </w:t>
      </w:r>
      <w:proofErr w:type="spellStart"/>
      <w:r w:rsidRPr="00974A60">
        <w:rPr>
          <w:lang w:eastAsia="hu-HU"/>
        </w:rPr>
        <w:t>bundázzuk</w:t>
      </w:r>
      <w:proofErr w:type="spellEnd"/>
      <w:r w:rsidRPr="00974A60">
        <w:rPr>
          <w:lang w:eastAsia="hu-HU"/>
        </w:rPr>
        <w:t xml:space="preserve">, majd forró olajban aranybarnára sütjük. Illatos jázmin </w:t>
      </w:r>
      <w:proofErr w:type="spellStart"/>
      <w:r w:rsidRPr="00974A60">
        <w:rPr>
          <w:lang w:eastAsia="hu-HU"/>
        </w:rPr>
        <w:t>rizset</w:t>
      </w:r>
      <w:proofErr w:type="spellEnd"/>
      <w:r w:rsidRPr="00974A60">
        <w:rPr>
          <w:lang w:eastAsia="hu-HU"/>
        </w:rPr>
        <w:t xml:space="preserve"> és tartármártást kínálunk mellé.</w:t>
      </w:r>
    </w:p>
    <w:p w14:paraId="11F294E1" w14:textId="77777777" w:rsidR="00974A60" w:rsidRPr="00974A60" w:rsidRDefault="00974A60" w:rsidP="000024C5">
      <w:pPr>
        <w:pStyle w:val="Cmsor3"/>
        <w:rPr>
          <w:rFonts w:eastAsia="Times New Roman"/>
          <w:b w:val="0"/>
          <w:lang w:eastAsia="hu-HU"/>
        </w:rPr>
      </w:pPr>
      <w:r w:rsidRPr="00974A60">
        <w:rPr>
          <w:rFonts w:eastAsia="Times New Roman"/>
          <w:lang w:eastAsia="hu-HU"/>
        </w:rPr>
        <w:t>Camembert rántva, áfonyával, jázmin rizzsel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1850 Ft</w:t>
      </w:r>
    </w:p>
    <w:p w14:paraId="2246392E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Két szelet camembert sajtot lisztbe, tojásba és zsemlemorzsába forgatjuk, majd ropogósra sütjük. Illatos jázmin </w:t>
      </w:r>
      <w:proofErr w:type="spellStart"/>
      <w:r w:rsidRPr="00974A60">
        <w:rPr>
          <w:lang w:eastAsia="hu-HU"/>
        </w:rPr>
        <w:t>rizset</w:t>
      </w:r>
      <w:proofErr w:type="spellEnd"/>
      <w:r w:rsidRPr="00974A60">
        <w:rPr>
          <w:lang w:eastAsia="hu-HU"/>
        </w:rPr>
        <w:t xml:space="preserve"> és áfonyalekvárt kínálunk mellé.</w:t>
      </w:r>
    </w:p>
    <w:p w14:paraId="7B0C7173" w14:textId="77777777" w:rsidR="00B54CE5" w:rsidRPr="00974A60" w:rsidRDefault="00974A60" w:rsidP="000024C5">
      <w:pPr>
        <w:pStyle w:val="Cmsor3"/>
        <w:rPr>
          <w:rFonts w:eastAsia="Times New Roman"/>
          <w:b w:val="0"/>
          <w:lang w:eastAsia="hu-HU"/>
        </w:rPr>
      </w:pPr>
      <w:r w:rsidRPr="00974A60">
        <w:rPr>
          <w:rFonts w:eastAsia="Times New Roman"/>
          <w:lang w:eastAsia="hu-HU"/>
        </w:rPr>
        <w:t>Friss kevert saláta pirított csirkemellel, rokfortmártással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1420 Ft</w:t>
      </w:r>
    </w:p>
    <w:p w14:paraId="27693D84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Nap érlelte nyári zöldségeket tányérra halmozzuk, gyengén fűszerezett, roston sült csirkemellel és hideg rokfortmártással kínáljuk.</w:t>
      </w:r>
    </w:p>
    <w:p w14:paraId="0B69CACC" w14:textId="77777777" w:rsidR="00B54CE5" w:rsidRPr="00974A60" w:rsidRDefault="00974A60" w:rsidP="000024C5">
      <w:pPr>
        <w:pStyle w:val="Cmsor3"/>
        <w:rPr>
          <w:rFonts w:eastAsia="Times New Roman"/>
          <w:b w:val="0"/>
          <w:lang w:eastAsia="hu-HU"/>
        </w:rPr>
      </w:pPr>
      <w:r w:rsidRPr="00974A60">
        <w:rPr>
          <w:rFonts w:eastAsia="Times New Roman"/>
          <w:lang w:eastAsia="hu-HU"/>
        </w:rPr>
        <w:t>Cézársaláta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1420 Ft</w:t>
      </w:r>
    </w:p>
    <w:p w14:paraId="74959F6A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Eredeti recept alapján jégsalátával, magos </w:t>
      </w:r>
      <w:proofErr w:type="spellStart"/>
      <w:r w:rsidRPr="00974A60">
        <w:rPr>
          <w:lang w:eastAsia="hu-HU"/>
        </w:rPr>
        <w:t>dijoni</w:t>
      </w:r>
      <w:proofErr w:type="spellEnd"/>
      <w:r w:rsidRPr="00974A60">
        <w:rPr>
          <w:lang w:eastAsia="hu-HU"/>
        </w:rPr>
        <w:t xml:space="preserve"> mustárral és szardellapasztával készítjük. Tálaláskor olasz parmezán sajttal gazdagítjuk.</w:t>
      </w:r>
    </w:p>
    <w:p w14:paraId="2B11A543" w14:textId="77777777" w:rsidR="00B54CE5" w:rsidRPr="00974A60" w:rsidRDefault="00974A60" w:rsidP="000024C5">
      <w:pPr>
        <w:pStyle w:val="Cmsor3"/>
        <w:rPr>
          <w:rFonts w:eastAsia="Times New Roman"/>
          <w:b w:val="0"/>
          <w:lang w:eastAsia="hu-HU"/>
        </w:rPr>
      </w:pPr>
      <w:r w:rsidRPr="00974A60">
        <w:rPr>
          <w:rFonts w:eastAsia="Times New Roman"/>
          <w:lang w:eastAsia="hu-HU"/>
        </w:rPr>
        <w:t>Tonhalas cézársaláta</w:t>
      </w:r>
      <w:r w:rsidR="00B54CE5">
        <w:rPr>
          <w:rFonts w:eastAsia="Times New Roman"/>
          <w:lang w:eastAsia="hu-HU"/>
        </w:rPr>
        <w:tab/>
      </w:r>
      <w:r w:rsidRPr="00974A60">
        <w:rPr>
          <w:rFonts w:eastAsia="Times New Roman"/>
          <w:lang w:eastAsia="hu-HU"/>
        </w:rPr>
        <w:t xml:space="preserve"> </w:t>
      </w:r>
      <w:r w:rsidR="00B54CE5" w:rsidRPr="00974A60">
        <w:rPr>
          <w:rFonts w:eastAsia="Times New Roman"/>
          <w:lang w:eastAsia="hu-HU"/>
        </w:rPr>
        <w:t>1480 Ft</w:t>
      </w:r>
    </w:p>
    <w:p w14:paraId="5EFDC9A3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Eredeti recept alapján jégsalátával, és magos </w:t>
      </w:r>
      <w:proofErr w:type="spellStart"/>
      <w:r w:rsidRPr="00974A60">
        <w:rPr>
          <w:lang w:eastAsia="hu-HU"/>
        </w:rPr>
        <w:t>dijoni</w:t>
      </w:r>
      <w:proofErr w:type="spellEnd"/>
      <w:r w:rsidRPr="00974A60">
        <w:rPr>
          <w:lang w:eastAsia="hu-HU"/>
        </w:rPr>
        <w:t xml:space="preserve"> mustárral készítjük. </w:t>
      </w:r>
      <w:r w:rsidRPr="00974A60">
        <w:rPr>
          <w:lang w:eastAsia="hu-HU"/>
        </w:rPr>
        <w:br/>
        <w:t>Tetejét prémium olajos tonhal falatokkal és olasz parmezán sajttal gazdagítjuk.</w:t>
      </w:r>
    </w:p>
    <w:p w14:paraId="492D6B4C" w14:textId="77777777" w:rsidR="00974A60" w:rsidRPr="000024C5" w:rsidRDefault="00974A60" w:rsidP="000024C5">
      <w:pPr>
        <w:pStyle w:val="Cmsor2"/>
      </w:pPr>
      <w:hyperlink r:id="rId6" w:anchor="collapseKetto" w:history="1">
        <w:r w:rsidRPr="000024C5">
          <w:t>Előételek és tészták</w:t>
        </w:r>
      </w:hyperlink>
    </w:p>
    <w:p w14:paraId="6E7A30D4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Tatár </w:t>
      </w:r>
      <w:proofErr w:type="spellStart"/>
      <w:r w:rsidRPr="00974A60">
        <w:rPr>
          <w:rFonts w:eastAsia="Times New Roman"/>
          <w:lang w:eastAsia="hu-HU"/>
        </w:rPr>
        <w:t>beefsteak</w:t>
      </w:r>
      <w:proofErr w:type="spellEnd"/>
      <w:r w:rsidRPr="00974A60">
        <w:rPr>
          <w:rFonts w:eastAsia="Times New Roman"/>
          <w:lang w:eastAsia="hu-HU"/>
        </w:rPr>
        <w:t xml:space="preserve"> (12 dkg) 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2650 Ft</w:t>
      </w:r>
    </w:p>
    <w:p w14:paraId="60B01645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Pácolt marhabélszínt késsel apróra vágjuk, hagymával és fűszerekkel gazdagítva jól átkeverjük. Tálaláskor vajat, friss zöldségeket és forró pirítóst kínálunk mellé.</w:t>
      </w:r>
    </w:p>
    <w:p w14:paraId="5E534C93" w14:textId="77777777" w:rsidR="00B54CE5" w:rsidRPr="00974A60" w:rsidRDefault="00974A60" w:rsidP="000024C5">
      <w:pPr>
        <w:pStyle w:val="Cmsor3"/>
        <w:rPr>
          <w:rFonts w:eastAsia="Times New Roman"/>
          <w:b w:val="0"/>
          <w:lang w:eastAsia="hu-HU"/>
        </w:rPr>
      </w:pPr>
      <w:r w:rsidRPr="00974A60">
        <w:rPr>
          <w:rFonts w:eastAsia="Times New Roman"/>
          <w:lang w:eastAsia="hu-HU"/>
        </w:rPr>
        <w:t xml:space="preserve">Sztrapacska szalonnapörccel, tejföllel gazdagon 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1220 Ft</w:t>
      </w:r>
    </w:p>
    <w:p w14:paraId="3CAD98BE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Reszelt burgonyás házi galuskát készítünk, sült szalonna zsírjával és juhtúróval átforgatva tejfölösen tálaljuk. Pirított pörccel díszítjük.</w:t>
      </w:r>
    </w:p>
    <w:p w14:paraId="6AC975BB" w14:textId="77777777" w:rsidR="00B54CE5" w:rsidRPr="00974A60" w:rsidRDefault="00974A60" w:rsidP="000024C5">
      <w:pPr>
        <w:pStyle w:val="Cmsor3"/>
        <w:rPr>
          <w:rFonts w:eastAsia="Times New Roman"/>
          <w:b w:val="0"/>
          <w:lang w:eastAsia="hu-HU"/>
        </w:rPr>
      </w:pPr>
      <w:r w:rsidRPr="00974A60">
        <w:rPr>
          <w:rFonts w:eastAsia="Times New Roman"/>
          <w:lang w:eastAsia="hu-HU"/>
        </w:rPr>
        <w:t>Sajtos étvágy falatkák pizza szósszal vagy chilis szósszal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550 Ft</w:t>
      </w:r>
    </w:p>
    <w:p w14:paraId="4DB6766D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Vékony pizzatésztát készítünk eredeti olasz recept alapján. Mozzarella sajttal pirítva vékony csíkokra vágjuk, és a főétel elkészültéig házi paradicsom vagy chili szósszal ajánljuk.</w:t>
      </w:r>
    </w:p>
    <w:p w14:paraId="6BEA1839" w14:textId="77777777" w:rsidR="00974A60" w:rsidRPr="000024C5" w:rsidRDefault="00974A60" w:rsidP="000024C5">
      <w:pPr>
        <w:pStyle w:val="Cmsor2"/>
      </w:pPr>
      <w:hyperlink r:id="rId7" w:anchor="collapseNegy" w:history="1">
        <w:r w:rsidRPr="000024C5">
          <w:t>Halételek</w:t>
        </w:r>
      </w:hyperlink>
    </w:p>
    <w:p w14:paraId="0EB040BD" w14:textId="77777777" w:rsidR="00B54CE5" w:rsidRPr="00974A60" w:rsidRDefault="00974A60" w:rsidP="000024C5">
      <w:pPr>
        <w:pStyle w:val="Cmsor3"/>
        <w:rPr>
          <w:rFonts w:eastAsia="Times New Roman"/>
          <w:b w:val="0"/>
          <w:lang w:eastAsia="hu-HU"/>
        </w:rPr>
      </w:pPr>
      <w:r w:rsidRPr="00974A60">
        <w:rPr>
          <w:rFonts w:eastAsia="Times New Roman"/>
          <w:lang w:eastAsia="hu-HU"/>
        </w:rPr>
        <w:t>Rántott harcsa petrezselymes burgonyával, tartármártással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2580 Ft</w:t>
      </w:r>
    </w:p>
    <w:p w14:paraId="1AB05A38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Afrikai harcsaszeletet bécsi bundába forgatjuk, bő zsiradékban aranybarnára sütjük, petrezselymes burgonyát és házi tartármártást kínálunk hozzá.</w:t>
      </w:r>
    </w:p>
    <w:p w14:paraId="7A81DBB9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Fogas szelet vaslapon sütve, friss paradicsomos majonézes </w:t>
      </w:r>
      <w:proofErr w:type="spellStart"/>
      <w:r w:rsidRPr="00974A60">
        <w:rPr>
          <w:rFonts w:eastAsia="Times New Roman"/>
          <w:lang w:eastAsia="hu-HU"/>
        </w:rPr>
        <w:t>penne</w:t>
      </w:r>
      <w:proofErr w:type="spellEnd"/>
      <w:r w:rsidRPr="00974A60">
        <w:rPr>
          <w:rFonts w:eastAsia="Times New Roman"/>
          <w:lang w:eastAsia="hu-HU"/>
        </w:rPr>
        <w:t xml:space="preserve"> salátával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2950 Ft</w:t>
      </w:r>
    </w:p>
    <w:p w14:paraId="62D7500D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Fogas filét pikáns olajjal locsolgatva ropogósra sütjük, köretként friss paradicsommal, lime-</w:t>
      </w:r>
      <w:proofErr w:type="spellStart"/>
      <w:r w:rsidRPr="00974A60">
        <w:rPr>
          <w:lang w:eastAsia="hu-HU"/>
        </w:rPr>
        <w:t>al</w:t>
      </w:r>
      <w:proofErr w:type="spellEnd"/>
      <w:r w:rsidRPr="00974A60">
        <w:rPr>
          <w:lang w:eastAsia="hu-HU"/>
        </w:rPr>
        <w:t xml:space="preserve"> összeforgatott hideg, majonézes </w:t>
      </w:r>
      <w:proofErr w:type="spellStart"/>
      <w:r w:rsidRPr="00974A60">
        <w:rPr>
          <w:lang w:eastAsia="hu-HU"/>
        </w:rPr>
        <w:t>penne</w:t>
      </w:r>
      <w:proofErr w:type="spellEnd"/>
      <w:r w:rsidRPr="00974A60">
        <w:rPr>
          <w:lang w:eastAsia="hu-HU"/>
        </w:rPr>
        <w:t xml:space="preserve"> salátát tálalunk mellé.</w:t>
      </w:r>
    </w:p>
    <w:p w14:paraId="7926E8B2" w14:textId="77777777" w:rsidR="00B54CE5" w:rsidRPr="00974A60" w:rsidRDefault="00974A60" w:rsidP="000024C5">
      <w:pPr>
        <w:pStyle w:val="Cmsor3"/>
        <w:rPr>
          <w:rFonts w:eastAsia="Times New Roman"/>
          <w:b w:val="0"/>
          <w:lang w:eastAsia="hu-HU"/>
        </w:rPr>
      </w:pPr>
      <w:r w:rsidRPr="00974A60">
        <w:rPr>
          <w:rFonts w:eastAsia="Times New Roman"/>
          <w:lang w:eastAsia="hu-HU"/>
        </w:rPr>
        <w:t xml:space="preserve">Roston sült harcsafilé rokfort sajttal </w:t>
      </w:r>
      <w:proofErr w:type="spellStart"/>
      <w:r w:rsidRPr="00974A60">
        <w:rPr>
          <w:rFonts w:eastAsia="Times New Roman"/>
          <w:lang w:eastAsia="hu-HU"/>
        </w:rPr>
        <w:t>grillezve</w:t>
      </w:r>
      <w:proofErr w:type="spellEnd"/>
      <w:r w:rsidRPr="00974A60">
        <w:rPr>
          <w:rFonts w:eastAsia="Times New Roman"/>
          <w:lang w:eastAsia="hu-HU"/>
        </w:rPr>
        <w:t>, vegyes friss extra salátával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3020 Ft</w:t>
      </w:r>
    </w:p>
    <w:p w14:paraId="64B9FD08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Harcsafilénk mindkét oldalát kevés zsiradékon ropogósra sütjük. Tetejére rokfort sajtot teszünk és összepirítjuk. Frissen kevert extra salátával kínáljuk.</w:t>
      </w:r>
    </w:p>
    <w:p w14:paraId="4E2D0C39" w14:textId="77777777" w:rsidR="00B54CE5" w:rsidRPr="00974A60" w:rsidRDefault="00974A60" w:rsidP="000024C5">
      <w:pPr>
        <w:pStyle w:val="Cmsor3"/>
        <w:rPr>
          <w:rFonts w:eastAsia="Times New Roman"/>
          <w:b w:val="0"/>
          <w:lang w:eastAsia="hu-HU"/>
        </w:rPr>
      </w:pPr>
      <w:r w:rsidRPr="00974A60">
        <w:rPr>
          <w:rFonts w:eastAsia="Times New Roman"/>
          <w:lang w:eastAsia="hu-HU"/>
        </w:rPr>
        <w:t>Norvég lazacfilé lávakövön sütve, tejszínes lime mártással, citromfüves forró almával és pirított újburgonyával tálalva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3060 Ft</w:t>
      </w:r>
    </w:p>
    <w:p w14:paraId="313ACB43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Pácolt lazacfilét enyhén sózzuk, kevés olívaolajon lassan sütjük. </w:t>
      </w:r>
      <w:proofErr w:type="spellStart"/>
      <w:r w:rsidRPr="00974A60">
        <w:rPr>
          <w:lang w:eastAsia="hu-HU"/>
        </w:rPr>
        <w:t>Citrus</w:t>
      </w:r>
      <w:proofErr w:type="spellEnd"/>
      <w:r w:rsidRPr="00974A60">
        <w:rPr>
          <w:lang w:eastAsia="hu-HU"/>
        </w:rPr>
        <w:t xml:space="preserve"> gyümölcsökből tejszínes mártást készítünk, forró rostlapon </w:t>
      </w:r>
      <w:proofErr w:type="spellStart"/>
      <w:r w:rsidRPr="00974A60">
        <w:rPr>
          <w:lang w:eastAsia="hu-HU"/>
        </w:rPr>
        <w:t>karamellizált</w:t>
      </w:r>
      <w:proofErr w:type="spellEnd"/>
      <w:r w:rsidRPr="00974A60">
        <w:rPr>
          <w:lang w:eastAsia="hu-HU"/>
        </w:rPr>
        <w:t xml:space="preserve"> almával és pirított újburgonyával tálaljuk.</w:t>
      </w:r>
    </w:p>
    <w:p w14:paraId="37949A0A" w14:textId="77777777" w:rsidR="00974A60" w:rsidRPr="000024C5" w:rsidRDefault="00974A60" w:rsidP="000024C5">
      <w:pPr>
        <w:pStyle w:val="Cmsor2"/>
      </w:pPr>
      <w:hyperlink r:id="rId8" w:anchor="collapseHat" w:history="1">
        <w:r w:rsidRPr="000024C5">
          <w:t>Szárnyashúsos ételek</w:t>
        </w:r>
      </w:hyperlink>
    </w:p>
    <w:p w14:paraId="5AE63D29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Rántott csirkemell vegyes körettel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2280 Ft</w:t>
      </w:r>
    </w:p>
    <w:p w14:paraId="4DC52B54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Szelet csirkemellet hagyományos módon </w:t>
      </w:r>
      <w:proofErr w:type="spellStart"/>
      <w:r w:rsidRPr="00974A60">
        <w:rPr>
          <w:lang w:eastAsia="hu-HU"/>
        </w:rPr>
        <w:t>bundázunk</w:t>
      </w:r>
      <w:proofErr w:type="spellEnd"/>
      <w:r w:rsidRPr="00974A60">
        <w:rPr>
          <w:lang w:eastAsia="hu-HU"/>
        </w:rPr>
        <w:t>, majd forró olajban ropogósra sütve vegyes körettel tálaljuk.</w:t>
      </w:r>
    </w:p>
    <w:p w14:paraId="201C22C3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Baconos csirkemell falatok nyárson sütve, grillezett zöldségkörettel, ezersziget öntettel ajánlva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2680 Ft</w:t>
      </w:r>
    </w:p>
    <w:p w14:paraId="726E663B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Csirkemellet falatokra vágjuk, grillfűszerekkel ízesítjük, majd </w:t>
      </w:r>
      <w:proofErr w:type="spellStart"/>
      <w:r w:rsidRPr="00974A60">
        <w:rPr>
          <w:lang w:eastAsia="hu-HU"/>
        </w:rPr>
        <w:t>baconnel</w:t>
      </w:r>
      <w:proofErr w:type="spellEnd"/>
      <w:r w:rsidRPr="00974A60">
        <w:rPr>
          <w:lang w:eastAsia="hu-HU"/>
        </w:rPr>
        <w:t>, paprikával, lilahagymával felváltva kardra szúrjuk, és parázson lassan sütjük. Forró vaslapon hirtelen zöldségeket grillezünk, és a nyárssal együtt frissen tálaljuk. Külön ezersziget öntetet kínálunk hozzá.</w:t>
      </w:r>
    </w:p>
    <w:p w14:paraId="1054EC02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Rántott csirkemell tejszínes gombával egybesütve, rizibizivel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2490 Ft</w:t>
      </w:r>
    </w:p>
    <w:p w14:paraId="24EEC4E5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Hagyományos rántott csirkemellet készítünk, forró kemencében tejszínes gombaragut és reszelt sajtot sütünk rá. Zöldborsós jázmin rizs körettel forrón tálaljuk. </w:t>
      </w:r>
    </w:p>
    <w:p w14:paraId="7704598F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Pisztáciás sajtkrémmel töltött csirkemell roston sütve, nyári zöldségekkel és burgonyával kínálva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2580 Ft</w:t>
      </w:r>
    </w:p>
    <w:p w14:paraId="7CECB104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Tört pisztáciás sajtkrémet készítünk, friss bazsalikommal és reszelt citromhéjjal ízesítjük. Pihentetjük, érleljük, majd a csirkemellbe töltve rostlapon pirosítjuk. Köretként nyári zöldségeket és héjas cikk burgonyát kínálunk.</w:t>
      </w:r>
    </w:p>
    <w:p w14:paraId="1F4FE037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Marengói csirkemell falatok, illatos jázmin rizzsel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2360 Ft</w:t>
      </w:r>
    </w:p>
    <w:p w14:paraId="565957E6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A nagyra vágott csirkemell darabokat forró serpenyőben hirtelen lepirítjuk, majd lilahagymával, gombával összeforgatjuk. Friss paradicsomot dobunk mellé, és kevés vörösborral fedő alatt készre pároljuk. Köretként illatos jázmin rizst kínálunk hozzá.</w:t>
      </w:r>
    </w:p>
    <w:p w14:paraId="3C8DFC0E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Baracklekvárral bolondított roston sült baconos csirkemell steak, hasábburgonyával, friss kevert salátával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2520 Ft</w:t>
      </w:r>
    </w:p>
    <w:p w14:paraId="2E0B7556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Csirkemellre bacont hajtogatunk, házi baracklekvárral vastagon megkenjük, és rostlapon lassan átpuhítjuk. Hagyományos hasábburgonyával, friss kevert salátával tálaljuk.</w:t>
      </w:r>
    </w:p>
    <w:p w14:paraId="08A12C54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Csirkemell házi sonkával, füstölt sajttal, bazsalikomos paradicsommal sütve, burgonyapürével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2520 Ft</w:t>
      </w:r>
    </w:p>
    <w:p w14:paraId="2A2E3BF4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A fűszerezett csirkemellet és a házi sonka szeletet rostlapon pirosra sütjük, majd friss bazsalikomos paradicsomot és füstölt sajtot grillezünk rá. Igazi burgonyapürével tálaljuk. </w:t>
      </w:r>
    </w:p>
    <w:p w14:paraId="4ABEC446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Sajtos-tejszínes csirkemell filé kemencében sütve, burgonyafánkkal és </w:t>
      </w:r>
      <w:proofErr w:type="spellStart"/>
      <w:r w:rsidRPr="00974A60">
        <w:rPr>
          <w:rFonts w:eastAsia="Times New Roman"/>
          <w:lang w:eastAsia="hu-HU"/>
        </w:rPr>
        <w:t>tzatziki</w:t>
      </w:r>
      <w:proofErr w:type="spellEnd"/>
      <w:r w:rsidRPr="00974A60">
        <w:rPr>
          <w:rFonts w:eastAsia="Times New Roman"/>
          <w:lang w:eastAsia="hu-HU"/>
        </w:rPr>
        <w:t xml:space="preserve"> salátával ajánlva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2580 Ft</w:t>
      </w:r>
    </w:p>
    <w:p w14:paraId="137C99F5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Csirkemellet sajttal-tejszínnel </w:t>
      </w:r>
      <w:proofErr w:type="spellStart"/>
      <w:r w:rsidRPr="00974A60">
        <w:rPr>
          <w:lang w:eastAsia="hu-HU"/>
        </w:rPr>
        <w:t>rétegezzük</w:t>
      </w:r>
      <w:proofErr w:type="spellEnd"/>
      <w:r w:rsidRPr="00974A60">
        <w:rPr>
          <w:lang w:eastAsia="hu-HU"/>
        </w:rPr>
        <w:t xml:space="preserve">, kemencében pirosra összesütjük, házi burgonyafánkkal és </w:t>
      </w:r>
      <w:proofErr w:type="spellStart"/>
      <w:r w:rsidRPr="00974A60">
        <w:rPr>
          <w:lang w:eastAsia="hu-HU"/>
        </w:rPr>
        <w:t>tzatzikivel</w:t>
      </w:r>
      <w:proofErr w:type="spellEnd"/>
      <w:r w:rsidRPr="00974A60">
        <w:rPr>
          <w:lang w:eastAsia="hu-HU"/>
        </w:rPr>
        <w:t xml:space="preserve"> tálaljuk.</w:t>
      </w:r>
    </w:p>
    <w:p w14:paraId="2E2B0E64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lastRenderedPageBreak/>
        <w:t xml:space="preserve">Snidlinges tejfölben érlelt csirkemell rostlapon </w:t>
      </w:r>
      <w:proofErr w:type="spellStart"/>
      <w:r w:rsidRPr="00974A60">
        <w:rPr>
          <w:rFonts w:eastAsia="Times New Roman"/>
          <w:lang w:eastAsia="hu-HU"/>
        </w:rPr>
        <w:t>kérgesítve</w:t>
      </w:r>
      <w:proofErr w:type="spellEnd"/>
      <w:r w:rsidRPr="00974A60">
        <w:rPr>
          <w:rFonts w:eastAsia="Times New Roman"/>
          <w:lang w:eastAsia="hu-HU"/>
        </w:rPr>
        <w:t>, pirosra sült burgonyával, kevert salátával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2590 Ft</w:t>
      </w:r>
    </w:p>
    <w:p w14:paraId="44D3E99F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Snidlinget finomra vágjuk és tejföllel összekeverve a csirkemellre kenjük. Fűszerezzük és kevés olajon pirosra sütjük. Héjában sült cikk burgonyával és kevert salátával tálaljuk.</w:t>
      </w:r>
    </w:p>
    <w:p w14:paraId="10B643B1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Mézes-chilis mártásban forgatott rántott csirkemell csíkok, ananászos jázmin rizzsel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2620 Ft</w:t>
      </w:r>
    </w:p>
    <w:p w14:paraId="3B4FA95B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Csirkemell csíkokat szezámmagos morzsába </w:t>
      </w:r>
      <w:proofErr w:type="spellStart"/>
      <w:r w:rsidRPr="00974A60">
        <w:rPr>
          <w:lang w:eastAsia="hu-HU"/>
        </w:rPr>
        <w:t>bundázva</w:t>
      </w:r>
      <w:proofErr w:type="spellEnd"/>
      <w:r w:rsidRPr="00974A60">
        <w:rPr>
          <w:lang w:eastAsia="hu-HU"/>
        </w:rPr>
        <w:t xml:space="preserve"> forró olajban frissen kisütjük, majd mézes-chilis mártásba forgatva a tányérra halmozzuk. Ananászos, illatos jázmin rizzsel tálaljuk.</w:t>
      </w:r>
    </w:p>
    <w:p w14:paraId="7A20C98B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Metélőhagymás, juhtúrós bundában sült csirkemell, grillezett zöldségekkel és füstölt sajtmártással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2660 Ft</w:t>
      </w:r>
    </w:p>
    <w:p w14:paraId="56E0D042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Csirkemellünket négy szép szeletre vágjuk, metélőhagymás juhtúrós párizsi masszába mártva pirosra sütjük. Izzó serpenyőben sült grill zöldség köretet és füstölt sajtmártást kínálunk mellé.</w:t>
      </w:r>
    </w:p>
    <w:p w14:paraId="09A24A13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Gyömbérrel pácolt csirkemell szezámmagos bundában sütve, jázmin rizzsel és narancs raguval tálalva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2570 Ft</w:t>
      </w:r>
    </w:p>
    <w:p w14:paraId="32006311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Szeletelt csirkemellet friss reszelt gyömbérrel és narancslével pácoljuk, majd szezámmagos morzsába forgatva </w:t>
      </w:r>
      <w:proofErr w:type="spellStart"/>
      <w:r w:rsidRPr="00974A60">
        <w:rPr>
          <w:lang w:eastAsia="hu-HU"/>
        </w:rPr>
        <w:t>bundázzuk</w:t>
      </w:r>
      <w:proofErr w:type="spellEnd"/>
      <w:r w:rsidRPr="00974A60">
        <w:rPr>
          <w:lang w:eastAsia="hu-HU"/>
        </w:rPr>
        <w:t>. Frissen sütve, jázmin rizzsel tálaljuk. Friss narancs levéből és húsából készült ragut kínálunk mellé.</w:t>
      </w:r>
    </w:p>
    <w:p w14:paraId="53E54470" w14:textId="77777777" w:rsidR="00974A60" w:rsidRPr="000024C5" w:rsidRDefault="00974A60" w:rsidP="000024C5">
      <w:pPr>
        <w:pStyle w:val="Cmsor2"/>
      </w:pPr>
      <w:hyperlink r:id="rId9" w:anchor="collapseHet" w:history="1">
        <w:r w:rsidRPr="000024C5">
          <w:t>Sertéshúsos ételek</w:t>
        </w:r>
      </w:hyperlink>
    </w:p>
    <w:p w14:paraId="1D7F5E8C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Rántott borda vegyes körettel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2320 Ft</w:t>
      </w:r>
    </w:p>
    <w:p w14:paraId="3A5ADCE1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Kétszeletes sertésbordát liszttel, tojással és zsemlemorzsával </w:t>
      </w:r>
      <w:proofErr w:type="spellStart"/>
      <w:r w:rsidRPr="00974A60">
        <w:rPr>
          <w:lang w:eastAsia="hu-HU"/>
        </w:rPr>
        <w:t>bundázzuk</w:t>
      </w:r>
      <w:proofErr w:type="spellEnd"/>
      <w:r w:rsidRPr="00974A60">
        <w:rPr>
          <w:lang w:eastAsia="hu-HU"/>
        </w:rPr>
        <w:t>, majd frissen sütve hasábburgonyával és párolt rizs körettel tálaljuk.</w:t>
      </w:r>
    </w:p>
    <w:p w14:paraId="4AD86A2C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Cigánypecsenye hasábburgonyával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2420 Ft</w:t>
      </w:r>
    </w:p>
    <w:p w14:paraId="6B6DE9EE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Sertéskaraj szeleteket fűszerezzük, friss fokhagymával, vaslapon készre sütjük. Forró hasábburgonyával kínáljuk és tálaláskor kakastaréj szalonnával díszítjük. </w:t>
      </w:r>
    </w:p>
    <w:p w14:paraId="72B44864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Vasi pecsenye hasábburgonyával, ropogós lyoni hagyma halommal takarva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2670 Ft</w:t>
      </w:r>
    </w:p>
    <w:p w14:paraId="094A2B21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Sertéskarajt fokhagymás tejben áztatjuk, paprikás lisztbe forgatva kevés zsiradékon hirtelen ropogósra sütjük. Hasábburgonyával és aranyszínűre sült hagymakarikával tálaljuk. </w:t>
      </w:r>
    </w:p>
    <w:p w14:paraId="7D653BC5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Bécsi szelet vegyes körettel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2450 Ft</w:t>
      </w:r>
    </w:p>
    <w:p w14:paraId="2FB2E9E8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A bécsiesen bundázott ételünket sertéskarajból készítjük. Puhára, omlósra sütjük, majd köretként hasábburgonyát és illatos jázmin </w:t>
      </w:r>
      <w:proofErr w:type="spellStart"/>
      <w:r w:rsidRPr="00974A60">
        <w:rPr>
          <w:lang w:eastAsia="hu-HU"/>
        </w:rPr>
        <w:t>rizset</w:t>
      </w:r>
      <w:proofErr w:type="spellEnd"/>
      <w:r w:rsidRPr="00974A60">
        <w:rPr>
          <w:lang w:eastAsia="hu-HU"/>
        </w:rPr>
        <w:t xml:space="preserve"> kínálunk hozzá.</w:t>
      </w:r>
    </w:p>
    <w:p w14:paraId="7DC42E23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Burgonyaköntösben sült sertéskaraj „</w:t>
      </w:r>
      <w:proofErr w:type="spellStart"/>
      <w:r w:rsidRPr="00974A60">
        <w:rPr>
          <w:rFonts w:eastAsia="Times New Roman"/>
          <w:lang w:eastAsia="hu-HU"/>
        </w:rPr>
        <w:t>Borzaska</w:t>
      </w:r>
      <w:proofErr w:type="spellEnd"/>
      <w:r w:rsidRPr="00974A60">
        <w:rPr>
          <w:rFonts w:eastAsia="Times New Roman"/>
          <w:lang w:eastAsia="hu-HU"/>
        </w:rPr>
        <w:t>” tejföllel, sajttal, steakburgonyával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2570 Ft</w:t>
      </w:r>
    </w:p>
    <w:p w14:paraId="6A2AF224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Sertéskarajt reszelt burgonyás bundába forgatjuk, majd forró, bő olajban aranybarnára sütjük. Tálaláskor tejföllel és reszelt sajttal gazdagítjuk. Fűszeres steakburgonyát kínálunk mellé.</w:t>
      </w:r>
    </w:p>
    <w:p w14:paraId="0C9851FB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proofErr w:type="spellStart"/>
      <w:r w:rsidRPr="00974A60">
        <w:rPr>
          <w:rFonts w:eastAsia="Times New Roman"/>
          <w:lang w:eastAsia="hu-HU"/>
        </w:rPr>
        <w:t>Cordon</w:t>
      </w:r>
      <w:proofErr w:type="spellEnd"/>
      <w:r w:rsidRPr="00974A60">
        <w:rPr>
          <w:rFonts w:eastAsia="Times New Roman"/>
          <w:lang w:eastAsia="hu-HU"/>
        </w:rPr>
        <w:t xml:space="preserve"> </w:t>
      </w:r>
      <w:proofErr w:type="spellStart"/>
      <w:r w:rsidRPr="00974A60">
        <w:rPr>
          <w:rFonts w:eastAsia="Times New Roman"/>
          <w:lang w:eastAsia="hu-HU"/>
        </w:rPr>
        <w:t>bleu</w:t>
      </w:r>
      <w:proofErr w:type="spellEnd"/>
      <w:r w:rsidRPr="00974A60">
        <w:rPr>
          <w:rFonts w:eastAsia="Times New Roman"/>
          <w:lang w:eastAsia="hu-HU"/>
        </w:rPr>
        <w:t xml:space="preserve">, vegyes körettel 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2620 Ft</w:t>
      </w:r>
    </w:p>
    <w:p w14:paraId="4A8DCA2C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Sertéshúsunkat sonkával, sajttal töltjük, és hagyományos módon </w:t>
      </w:r>
      <w:proofErr w:type="spellStart"/>
      <w:r w:rsidRPr="00974A60">
        <w:rPr>
          <w:lang w:eastAsia="hu-HU"/>
        </w:rPr>
        <w:t>bundázzuk</w:t>
      </w:r>
      <w:proofErr w:type="spellEnd"/>
      <w:r w:rsidRPr="00974A60">
        <w:rPr>
          <w:lang w:eastAsia="hu-HU"/>
        </w:rPr>
        <w:t xml:space="preserve">. Forró olajban frissen sütve jázmin rizzsel és hasábburgonyával kínáljuk. </w:t>
      </w:r>
    </w:p>
    <w:p w14:paraId="3C91D878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Óriás mustáros flekken pirosra sütve, héjában pirított burgonyatallérokkal, friss paradicsommal, uborkával kevert kerti salátával körítve 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2630 Ft</w:t>
      </w:r>
    </w:p>
    <w:p w14:paraId="422A4F4E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Mustárban pácolt óriás tarját fokhagymás olajjal kenegetjük és gyenge parázson pirosra sütjük. Köretnek grillezett héjas burgonyát és színes kevert salátát kínálunk hozzá.</w:t>
      </w:r>
    </w:p>
    <w:p w14:paraId="6C3149C3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Füstölt csülök sztrapacskával egybesütve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2460 Ft</w:t>
      </w:r>
    </w:p>
    <w:p w14:paraId="39E7A34B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Füstölt sertéscsülköt zöldségekkel, kevés babérlevéllel sütőben puhára gőzölünk. Tetejére nagy adag juhtúrós sztrapacskát halmozunk, hogy bőre is ropogós legyen, kemencében füstölt sajttal összepirítjuk.</w:t>
      </w:r>
    </w:p>
    <w:p w14:paraId="06704BFE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Kemencében sült barbecue oldalas, hagymákkal sült Pékné burgonyával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2480 Ft</w:t>
      </w:r>
    </w:p>
    <w:p w14:paraId="1D1FF74A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Az egészben fűszerezett sertésoldalast, sok hagymával és zöldséggel, kemencében puhára sütjük. Szeleteljük, és barbecue mártástól nem kímélve rostlapon jól átpirítjuk. Hagymás Pékné burgonyával tálaljuk.</w:t>
      </w:r>
    </w:p>
    <w:p w14:paraId="6E5E8535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lastRenderedPageBreak/>
        <w:t>Grillen sült sertéstarja kakukkfüves mézes pácban, hagymával pirított burgonya körettel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2560 Ft</w:t>
      </w:r>
    </w:p>
    <w:p w14:paraId="3B292C5A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Sertés tarját mézzel, szójaszósszal, paradicsommal és kakukkfűvel pácoljuk, majd kevés pihentetés után hirtelen készre sütjük. Hozzá illő köretként hagymával pirított grill burgonyát ajánlunk.</w:t>
      </w:r>
    </w:p>
    <w:p w14:paraId="35975A54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Tanyasi karaj Gulliver módra, kevert salátával, grill burgonyával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2820 Ft</w:t>
      </w:r>
    </w:p>
    <w:p w14:paraId="0A7115FF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A karajszeletet fűszeres, mustáros, pirított </w:t>
      </w:r>
      <w:proofErr w:type="spellStart"/>
      <w:r w:rsidRPr="00974A60">
        <w:rPr>
          <w:lang w:eastAsia="hu-HU"/>
        </w:rPr>
        <w:t>baconnel</w:t>
      </w:r>
      <w:proofErr w:type="spellEnd"/>
      <w:r w:rsidRPr="00974A60">
        <w:rPr>
          <w:lang w:eastAsia="hu-HU"/>
        </w:rPr>
        <w:t>, kockára vágott paradicsommal, friss korianderrel és reszelt sajttal töltjük. Rostlapra téve kevés zsiradékon mindkét oldalát pirosra sütjük. Köretnek friss kevert salátát és grill burgonyacikkeket kínálunk.</w:t>
      </w:r>
    </w:p>
    <w:p w14:paraId="2F658412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Óvári sertéskaraj, vegyes körettel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2780 Ft</w:t>
      </w:r>
    </w:p>
    <w:p w14:paraId="6488755D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A sertéskarajt rostlapon átforgatjuk, majd fűszeres pirított gombával, sonkával és sajttal betakarva pirosra sütjük. Köretnek illatos párolt rizst, és ropogós hasábburgonyát kínálunk hozzá.</w:t>
      </w:r>
    </w:p>
    <w:p w14:paraId="620B4DEB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Brassói szűzpecsenye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2790 Ft</w:t>
      </w:r>
    </w:p>
    <w:p w14:paraId="66B9281B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Házi füstölt szalonnát zsírjára pirítunk, majd rátéve a szűzcsíkokat friss fokhagymával, vöröshagymával hirtelen átforgatjuk. Tört borssal fűszerezett burgonyával összelángolva, forrón tálaljuk.</w:t>
      </w:r>
    </w:p>
    <w:p w14:paraId="684477B0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proofErr w:type="spellStart"/>
      <w:r w:rsidRPr="00974A60">
        <w:rPr>
          <w:rFonts w:eastAsia="Times New Roman"/>
          <w:lang w:eastAsia="hu-HU"/>
        </w:rPr>
        <w:t>Baconbe</w:t>
      </w:r>
      <w:proofErr w:type="spellEnd"/>
      <w:r w:rsidRPr="00974A60">
        <w:rPr>
          <w:rFonts w:eastAsia="Times New Roman"/>
          <w:lang w:eastAsia="hu-HU"/>
        </w:rPr>
        <w:t xml:space="preserve"> tekert sertés szűz rostlapon sütve, grillezett burgonyával, salátával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2820 Ft</w:t>
      </w:r>
    </w:p>
    <w:p w14:paraId="25B079A6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Fűszeres sertés </w:t>
      </w:r>
      <w:proofErr w:type="spellStart"/>
      <w:r w:rsidRPr="00974A60">
        <w:rPr>
          <w:lang w:eastAsia="hu-HU"/>
        </w:rPr>
        <w:t>szűzet</w:t>
      </w:r>
      <w:proofErr w:type="spellEnd"/>
      <w:r w:rsidRPr="00974A60">
        <w:rPr>
          <w:lang w:eastAsia="hu-HU"/>
        </w:rPr>
        <w:t xml:space="preserve"> érmékre vágjuk és </w:t>
      </w:r>
      <w:proofErr w:type="spellStart"/>
      <w:r w:rsidRPr="00974A60">
        <w:rPr>
          <w:lang w:eastAsia="hu-HU"/>
        </w:rPr>
        <w:t>baconbe</w:t>
      </w:r>
      <w:proofErr w:type="spellEnd"/>
      <w:r w:rsidRPr="00974A60">
        <w:rPr>
          <w:lang w:eastAsia="hu-HU"/>
        </w:rPr>
        <w:t xml:space="preserve"> tekerve nyársra húzzuk. Forró rostlapon puhára sütjük. Grill burgonyával és kevert salátával tálaljuk.</w:t>
      </w:r>
    </w:p>
    <w:p w14:paraId="7E379F8E" w14:textId="77777777" w:rsidR="00974A60" w:rsidRPr="000024C5" w:rsidRDefault="00974A60" w:rsidP="000024C5">
      <w:pPr>
        <w:pStyle w:val="Cmsor2"/>
      </w:pPr>
      <w:hyperlink r:id="rId10" w:anchor="collapseNyolc" w:history="1">
        <w:r w:rsidRPr="000024C5">
          <w:t>Marhahúsos ételek</w:t>
        </w:r>
      </w:hyperlink>
    </w:p>
    <w:p w14:paraId="36F10B04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Vörösboros marhapörkölt 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2290 Ft</w:t>
      </w:r>
    </w:p>
    <w:p w14:paraId="584058D1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Marhacombból hagymával, jó féle fűszer paprikával szaftos pörköltet készítünk. Nyári paprikával, paradicsommal gazdagítjuk, és kevés vörösborral bolondítjuk.</w:t>
      </w:r>
    </w:p>
    <w:p w14:paraId="379C24E4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Bélszín steak lyoni hagymával gazdagon, steak burgonyával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3670 Ft</w:t>
      </w:r>
    </w:p>
    <w:p w14:paraId="7C4005EF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Pácolt érlelt marhabélszínt sózzuk, borsozzuk és kívánság szerinti módozatban roston sütjük. Ha elkészült, keményítőbundában sült forró, ropogós hagyma halommal takarjuk, és steak burgonyával kínáljuk. </w:t>
      </w:r>
    </w:p>
    <w:p w14:paraId="3F308A20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Roston bélszín zöldbors mártással, </w:t>
      </w:r>
      <w:proofErr w:type="spellStart"/>
      <w:r w:rsidRPr="00974A60">
        <w:rPr>
          <w:rFonts w:eastAsia="Times New Roman"/>
          <w:lang w:eastAsia="hu-HU"/>
        </w:rPr>
        <w:t>krokettel</w:t>
      </w:r>
      <w:proofErr w:type="spellEnd"/>
      <w:r w:rsidRPr="00974A60">
        <w:rPr>
          <w:rFonts w:eastAsia="Times New Roman"/>
          <w:lang w:eastAsia="hu-HU"/>
        </w:rPr>
        <w:t xml:space="preserve"> és rizzsel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3740 Ft</w:t>
      </w:r>
    </w:p>
    <w:p w14:paraId="442FC178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Pácolt, érlelt marhabélszínt sózzuk, borsozzuk, és a rostlapon kívánság szerinti módozatban megsütjük. Puhára főtt zöldbors töretből tejszínes mártást készítünk, kevés mustárral, paradicsompürével bolondítva a steak mellé tálaljuk. Burgonyakrokettet és párolt rizst ajánlunk mellé.</w:t>
      </w:r>
    </w:p>
    <w:p w14:paraId="771DFC3F" w14:textId="77777777" w:rsidR="00974A60" w:rsidRPr="000024C5" w:rsidRDefault="00974A60" w:rsidP="000024C5">
      <w:pPr>
        <w:pStyle w:val="Cmsor2"/>
      </w:pPr>
      <w:hyperlink r:id="rId11" w:anchor="collapseTizenNegy" w:history="1">
        <w:r w:rsidRPr="000024C5">
          <w:t>GYEREKSAROK (16 év alatti gyerekek részére)</w:t>
        </w:r>
      </w:hyperlink>
    </w:p>
    <w:p w14:paraId="5462ED0E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proofErr w:type="spellStart"/>
      <w:r w:rsidRPr="00974A60">
        <w:rPr>
          <w:rFonts w:eastAsia="Times New Roman"/>
          <w:lang w:eastAsia="hu-HU"/>
        </w:rPr>
        <w:t>Kukori</w:t>
      </w:r>
      <w:proofErr w:type="spellEnd"/>
      <w:r w:rsidRPr="00974A60">
        <w:rPr>
          <w:rFonts w:eastAsia="Times New Roman"/>
          <w:lang w:eastAsia="hu-HU"/>
        </w:rPr>
        <w:t xml:space="preserve"> kedvence 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460 Ft</w:t>
      </w:r>
    </w:p>
    <w:p w14:paraId="722D08C6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Házi tyúkhúsleves, finom cérnametélttel.</w:t>
      </w:r>
    </w:p>
    <w:p w14:paraId="44B69A34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Miki egér kedvence 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920 Ft</w:t>
      </w:r>
    </w:p>
    <w:p w14:paraId="2C46838D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Fél adag trappista sajtot hagyományos módon </w:t>
      </w:r>
      <w:proofErr w:type="spellStart"/>
      <w:r w:rsidRPr="00974A60">
        <w:rPr>
          <w:lang w:eastAsia="hu-HU"/>
        </w:rPr>
        <w:t>bundázunk</w:t>
      </w:r>
      <w:proofErr w:type="spellEnd"/>
      <w:r w:rsidRPr="00974A60">
        <w:rPr>
          <w:lang w:eastAsia="hu-HU"/>
        </w:rPr>
        <w:t>. Frissen forró olajba aranybarnára sütjük, illatos jázmin rizzsel és tartármártással tálaljuk.</w:t>
      </w:r>
    </w:p>
    <w:p w14:paraId="283176B7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Kalózok tallérjai 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880 Ft</w:t>
      </w:r>
    </w:p>
    <w:p w14:paraId="0CA410B1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A panírozott halrudakat frissen kisütjük, igazi burgonyapürével és tartármártással tálaljuk.</w:t>
      </w:r>
    </w:p>
    <w:p w14:paraId="0D211159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Csibefutam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1220 Ft</w:t>
      </w:r>
    </w:p>
    <w:p w14:paraId="48A33BE7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Csirkemellet hagyományos módon </w:t>
      </w:r>
      <w:proofErr w:type="spellStart"/>
      <w:r w:rsidRPr="00974A60">
        <w:rPr>
          <w:lang w:eastAsia="hu-HU"/>
        </w:rPr>
        <w:t>bundázzuk</w:t>
      </w:r>
      <w:proofErr w:type="spellEnd"/>
      <w:r w:rsidRPr="00974A60">
        <w:rPr>
          <w:lang w:eastAsia="hu-HU"/>
        </w:rPr>
        <w:t xml:space="preserve"> és forró olajban ropogósra sütve hasábburgonya körettel tálaljuk.</w:t>
      </w:r>
    </w:p>
    <w:p w14:paraId="393DEC14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Pinocchio pizza 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790 Ft</w:t>
      </w:r>
    </w:p>
    <w:p w14:paraId="179688F8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Vékony pizzatésztát készítünk eredeti olasz recept alapján. Paradicsommal, sonkával, kukoricával és sajttal egybesütve tálaljuk. </w:t>
      </w:r>
    </w:p>
    <w:p w14:paraId="0511536F" w14:textId="77777777" w:rsidR="00974A60" w:rsidRPr="000024C5" w:rsidRDefault="00974A60" w:rsidP="000024C5">
      <w:pPr>
        <w:pStyle w:val="Cmsor2"/>
      </w:pPr>
      <w:hyperlink r:id="rId12" w:anchor="collapseTiz" w:history="1">
        <w:r w:rsidRPr="000024C5">
          <w:t>Desszertek</w:t>
        </w:r>
      </w:hyperlink>
    </w:p>
    <w:p w14:paraId="04BA8BCA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A klasszikus: Gesztenyepüré tejszínhabbal, rumos </w:t>
      </w:r>
      <w:proofErr w:type="spellStart"/>
      <w:r w:rsidRPr="00974A60">
        <w:rPr>
          <w:rFonts w:eastAsia="Times New Roman"/>
          <w:lang w:eastAsia="hu-HU"/>
        </w:rPr>
        <w:t>meggyel</w:t>
      </w:r>
      <w:proofErr w:type="spellEnd"/>
      <w:r w:rsidRPr="00974A60">
        <w:rPr>
          <w:rFonts w:eastAsia="Times New Roman"/>
          <w:lang w:eastAsia="hu-HU"/>
        </w:rPr>
        <w:t xml:space="preserve"> díszítve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670 Ft</w:t>
      </w:r>
    </w:p>
    <w:p w14:paraId="03917C49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Gesztenyénket kevés tejszínnel, rummal áttörjük, </w:t>
      </w:r>
      <w:proofErr w:type="spellStart"/>
      <w:r w:rsidRPr="00974A60">
        <w:rPr>
          <w:lang w:eastAsia="hu-HU"/>
        </w:rPr>
        <w:t>pürésítjük</w:t>
      </w:r>
      <w:proofErr w:type="spellEnd"/>
      <w:r w:rsidRPr="00974A60">
        <w:rPr>
          <w:lang w:eastAsia="hu-HU"/>
        </w:rPr>
        <w:t xml:space="preserve">, habbal </w:t>
      </w:r>
      <w:proofErr w:type="spellStart"/>
      <w:r w:rsidRPr="00974A60">
        <w:rPr>
          <w:lang w:eastAsia="hu-HU"/>
        </w:rPr>
        <w:t>rétegezve</w:t>
      </w:r>
      <w:proofErr w:type="spellEnd"/>
      <w:r w:rsidRPr="00974A60">
        <w:rPr>
          <w:lang w:eastAsia="hu-HU"/>
        </w:rPr>
        <w:t xml:space="preserve">, </w:t>
      </w:r>
      <w:proofErr w:type="spellStart"/>
      <w:r w:rsidRPr="00974A60">
        <w:rPr>
          <w:lang w:eastAsia="hu-HU"/>
        </w:rPr>
        <w:t>meggyel</w:t>
      </w:r>
      <w:proofErr w:type="spellEnd"/>
      <w:r w:rsidRPr="00974A60">
        <w:rPr>
          <w:lang w:eastAsia="hu-HU"/>
        </w:rPr>
        <w:t xml:space="preserve"> díszítve tálaljuk.</w:t>
      </w:r>
    </w:p>
    <w:p w14:paraId="7F599CF6" w14:textId="55552A58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Fagylalt kehely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690 Ft</w:t>
      </w:r>
    </w:p>
    <w:p w14:paraId="2BE77C29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Háromféle hideg gombóc válogatott gyümölcsökkel, friss tejszínhabbal kínáljuk.</w:t>
      </w:r>
    </w:p>
    <w:p w14:paraId="6A92EEDC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Csokoládés brownie vanília fagylalttal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840 Ft</w:t>
      </w:r>
    </w:p>
    <w:p w14:paraId="21E25015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Kakaóval, étcsokoládé darabokkal könnyű habos tésztát készítünk, majd forró sütőben készre sütjük. Vanília fagylalttal tálaljuk.</w:t>
      </w:r>
    </w:p>
    <w:p w14:paraId="0226E729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Somlói galuska 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840 Ft</w:t>
      </w:r>
    </w:p>
    <w:p w14:paraId="297EC5D8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Kakaós piskótalapot készítünk, és igazi darált dióval, főzött vaníliakrémmel </w:t>
      </w:r>
      <w:proofErr w:type="spellStart"/>
      <w:r w:rsidRPr="00974A60">
        <w:rPr>
          <w:lang w:eastAsia="hu-HU"/>
        </w:rPr>
        <w:t>rétegezzük</w:t>
      </w:r>
      <w:proofErr w:type="spellEnd"/>
      <w:r w:rsidRPr="00974A60">
        <w:rPr>
          <w:lang w:eastAsia="hu-HU"/>
        </w:rPr>
        <w:t xml:space="preserve">. Csokoládéöntettel és tejszínhabbal tálaljuk. </w:t>
      </w:r>
    </w:p>
    <w:p w14:paraId="7F78C0EA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Madártej az eredeti recept alapján 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680 Ft</w:t>
      </w:r>
    </w:p>
    <w:p w14:paraId="568DD2DC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Vaníliás, krémes sodót készítünk, majd tojásfehérjéből laza, édes habot főzünk, visszahűtjük és hidegen tálaljuk.</w:t>
      </w:r>
    </w:p>
    <w:p w14:paraId="19DF1385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Házi krémes sajttorta erdei gyümölcsraguval 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790 Ft</w:t>
      </w:r>
    </w:p>
    <w:p w14:paraId="1DFCA7BD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Édes, darált kekszmorzsából omlós talpazatot készítünk, lágy, citromos sajtkrémmel sütőben összesütjük és gyümölcsraguval tálaljuk.</w:t>
      </w:r>
    </w:p>
    <w:p w14:paraId="00BBD003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Krém karamell pirított tört dióval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540 Ft</w:t>
      </w:r>
    </w:p>
    <w:p w14:paraId="4027A81B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Diós karamellel, vaníliával házi gőzölt pudingot készítünk. Hűtőben pihentetve hidegen tálaljuk.</w:t>
      </w:r>
    </w:p>
    <w:p w14:paraId="4C68E34F" w14:textId="77777777" w:rsidR="00974A60" w:rsidRPr="000024C5" w:rsidRDefault="00974A60" w:rsidP="000024C5">
      <w:pPr>
        <w:pStyle w:val="Cmsor2"/>
      </w:pPr>
      <w:hyperlink r:id="rId13" w:anchor="collapseKilenc" w:history="1">
        <w:r w:rsidRPr="000024C5">
          <w:t>Házi savanyúságok</w:t>
        </w:r>
      </w:hyperlink>
    </w:p>
    <w:p w14:paraId="6EE52849" w14:textId="77777777" w:rsid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Káposztasaláta </w:t>
      </w:r>
      <w:r w:rsidR="00B54CE5">
        <w:rPr>
          <w:rFonts w:eastAsia="Times New Roman"/>
          <w:lang w:eastAsia="hu-HU"/>
        </w:rPr>
        <w:tab/>
      </w:r>
      <w:r w:rsidRPr="00974A60">
        <w:rPr>
          <w:rFonts w:eastAsia="Times New Roman"/>
          <w:lang w:eastAsia="hu-HU"/>
        </w:rPr>
        <w:t>350 Ft</w:t>
      </w:r>
    </w:p>
    <w:p w14:paraId="68476982" w14:textId="77777777" w:rsidR="00974A60" w:rsidRPr="00974A60" w:rsidRDefault="00974A60" w:rsidP="000024C5">
      <w:pPr>
        <w:rPr>
          <w:lang w:eastAsia="hu-HU"/>
        </w:rPr>
      </w:pPr>
    </w:p>
    <w:p w14:paraId="16A79D23" w14:textId="77777777" w:rsid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Csemegeuborka </w:t>
      </w:r>
      <w:r w:rsidR="00B54CE5">
        <w:rPr>
          <w:rFonts w:eastAsia="Times New Roman"/>
          <w:lang w:eastAsia="hu-HU"/>
        </w:rPr>
        <w:tab/>
      </w:r>
      <w:r w:rsidRPr="00974A60">
        <w:rPr>
          <w:rFonts w:eastAsia="Times New Roman"/>
          <w:lang w:eastAsia="hu-HU"/>
        </w:rPr>
        <w:t>350 Ft</w:t>
      </w:r>
    </w:p>
    <w:p w14:paraId="3743F353" w14:textId="77777777" w:rsidR="00974A60" w:rsidRPr="00974A60" w:rsidRDefault="00974A60" w:rsidP="000024C5">
      <w:pPr>
        <w:rPr>
          <w:lang w:eastAsia="hu-HU"/>
        </w:rPr>
      </w:pPr>
    </w:p>
    <w:p w14:paraId="44DA860D" w14:textId="77777777" w:rsid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Almapaprika </w:t>
      </w:r>
      <w:r w:rsidR="00B54CE5">
        <w:rPr>
          <w:rFonts w:eastAsia="Times New Roman"/>
          <w:lang w:eastAsia="hu-HU"/>
        </w:rPr>
        <w:tab/>
      </w:r>
      <w:r w:rsidRPr="00974A60">
        <w:rPr>
          <w:rFonts w:eastAsia="Times New Roman"/>
          <w:lang w:eastAsia="hu-HU"/>
        </w:rPr>
        <w:t>350 Ft</w:t>
      </w:r>
    </w:p>
    <w:p w14:paraId="0E5584D5" w14:textId="77777777" w:rsidR="00974A60" w:rsidRPr="00974A60" w:rsidRDefault="00974A60" w:rsidP="000024C5">
      <w:pPr>
        <w:rPr>
          <w:lang w:eastAsia="hu-HU"/>
        </w:rPr>
      </w:pPr>
    </w:p>
    <w:p w14:paraId="01D58645" w14:textId="77777777" w:rsid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Csípős </w:t>
      </w:r>
      <w:proofErr w:type="spellStart"/>
      <w:r w:rsidRPr="00974A60">
        <w:rPr>
          <w:rFonts w:eastAsia="Times New Roman"/>
          <w:lang w:eastAsia="hu-HU"/>
        </w:rPr>
        <w:t>Pepperoni</w:t>
      </w:r>
      <w:proofErr w:type="spellEnd"/>
      <w:r w:rsidRPr="00974A60">
        <w:rPr>
          <w:rFonts w:eastAsia="Times New Roman"/>
          <w:lang w:eastAsia="hu-HU"/>
        </w:rPr>
        <w:t xml:space="preserve"> </w:t>
      </w:r>
      <w:r w:rsidR="00B54CE5">
        <w:rPr>
          <w:rFonts w:eastAsia="Times New Roman"/>
          <w:lang w:eastAsia="hu-HU"/>
        </w:rPr>
        <w:tab/>
      </w:r>
      <w:r w:rsidRPr="00974A60">
        <w:rPr>
          <w:rFonts w:eastAsia="Times New Roman"/>
          <w:lang w:eastAsia="hu-HU"/>
        </w:rPr>
        <w:t>350 Ft</w:t>
      </w:r>
    </w:p>
    <w:p w14:paraId="778CC2F4" w14:textId="77777777" w:rsidR="00974A60" w:rsidRPr="00974A60" w:rsidRDefault="00974A60" w:rsidP="000024C5">
      <w:pPr>
        <w:rPr>
          <w:lang w:eastAsia="hu-HU"/>
        </w:rPr>
      </w:pPr>
    </w:p>
    <w:p w14:paraId="6E200C31" w14:textId="77777777" w:rsid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Uborkasaláta </w:t>
      </w:r>
      <w:r w:rsidR="00B54CE5">
        <w:rPr>
          <w:rFonts w:eastAsia="Times New Roman"/>
          <w:lang w:eastAsia="hu-HU"/>
        </w:rPr>
        <w:tab/>
      </w:r>
      <w:r w:rsidRPr="00974A60">
        <w:rPr>
          <w:rFonts w:eastAsia="Times New Roman"/>
          <w:lang w:eastAsia="hu-HU"/>
        </w:rPr>
        <w:t>450 Ft</w:t>
      </w:r>
    </w:p>
    <w:p w14:paraId="5E80A6D0" w14:textId="77777777" w:rsidR="00974A60" w:rsidRPr="00974A60" w:rsidRDefault="00974A60" w:rsidP="000024C5">
      <w:pPr>
        <w:rPr>
          <w:lang w:eastAsia="hu-HU"/>
        </w:rPr>
      </w:pPr>
    </w:p>
    <w:p w14:paraId="088C72E0" w14:textId="77777777" w:rsid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Tejfölös uborkasaláta </w:t>
      </w:r>
      <w:r w:rsidR="00B54CE5">
        <w:rPr>
          <w:rFonts w:eastAsia="Times New Roman"/>
          <w:lang w:eastAsia="hu-HU"/>
        </w:rPr>
        <w:tab/>
      </w:r>
      <w:r w:rsidRPr="00974A60">
        <w:rPr>
          <w:rFonts w:eastAsia="Times New Roman"/>
          <w:lang w:eastAsia="hu-HU"/>
        </w:rPr>
        <w:t>450 Ft</w:t>
      </w:r>
    </w:p>
    <w:p w14:paraId="0F1FB1C7" w14:textId="77777777" w:rsidR="00974A60" w:rsidRPr="00974A60" w:rsidRDefault="00974A60" w:rsidP="000024C5">
      <w:pPr>
        <w:rPr>
          <w:lang w:eastAsia="hu-HU"/>
        </w:rPr>
      </w:pPr>
    </w:p>
    <w:p w14:paraId="4DF3CDD3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Vegyes saláta 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400 Ft</w:t>
      </w:r>
    </w:p>
    <w:p w14:paraId="1D2BE9C7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 xml:space="preserve">káposztasaláta, almapaprika, csemegeuborka, </w:t>
      </w:r>
      <w:proofErr w:type="spellStart"/>
      <w:r w:rsidRPr="00974A60">
        <w:rPr>
          <w:lang w:eastAsia="hu-HU"/>
        </w:rPr>
        <w:t>pepperoni</w:t>
      </w:r>
      <w:proofErr w:type="spellEnd"/>
      <w:r w:rsidRPr="00974A60">
        <w:rPr>
          <w:lang w:eastAsia="hu-HU"/>
        </w:rPr>
        <w:t xml:space="preserve"> </w:t>
      </w:r>
    </w:p>
    <w:p w14:paraId="38B42DC4" w14:textId="77777777" w:rsid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Paradicsomsaláta </w:t>
      </w:r>
      <w:r w:rsidR="00B54CE5">
        <w:rPr>
          <w:rFonts w:eastAsia="Times New Roman"/>
          <w:lang w:eastAsia="hu-HU"/>
        </w:rPr>
        <w:tab/>
      </w:r>
      <w:r w:rsidRPr="00974A60">
        <w:rPr>
          <w:rFonts w:eastAsia="Times New Roman"/>
          <w:lang w:eastAsia="hu-HU"/>
        </w:rPr>
        <w:t>450 Ft</w:t>
      </w:r>
    </w:p>
    <w:p w14:paraId="734C9410" w14:textId="77777777" w:rsidR="00974A60" w:rsidRPr="00974A60" w:rsidRDefault="00974A60" w:rsidP="000024C5">
      <w:pPr>
        <w:rPr>
          <w:lang w:eastAsia="hu-HU"/>
        </w:rPr>
      </w:pPr>
    </w:p>
    <w:p w14:paraId="5BD91E2D" w14:textId="77777777" w:rsid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>Házi káposztával töltött almapaprika</w:t>
      </w:r>
      <w:r w:rsidR="00B54CE5">
        <w:rPr>
          <w:rFonts w:eastAsia="Times New Roman"/>
          <w:lang w:eastAsia="hu-HU"/>
        </w:rPr>
        <w:tab/>
      </w:r>
      <w:r w:rsidRPr="00974A60">
        <w:rPr>
          <w:rFonts w:eastAsia="Times New Roman"/>
          <w:lang w:eastAsia="hu-HU"/>
        </w:rPr>
        <w:t>350 Ft</w:t>
      </w:r>
    </w:p>
    <w:p w14:paraId="336781A2" w14:textId="77777777" w:rsidR="00974A60" w:rsidRPr="00974A60" w:rsidRDefault="00974A60" w:rsidP="000024C5">
      <w:pPr>
        <w:rPr>
          <w:lang w:eastAsia="hu-HU"/>
        </w:rPr>
      </w:pPr>
    </w:p>
    <w:p w14:paraId="24E5032A" w14:textId="77777777" w:rsidR="00974A60" w:rsidRPr="000024C5" w:rsidRDefault="00974A60" w:rsidP="000024C5">
      <w:pPr>
        <w:pStyle w:val="Cmsor2"/>
      </w:pPr>
      <w:hyperlink r:id="rId14" w:anchor="collapseTizenegy" w:history="1">
        <w:r w:rsidRPr="000024C5">
          <w:t>Köretek</w:t>
        </w:r>
      </w:hyperlink>
    </w:p>
    <w:p w14:paraId="00B71789" w14:textId="77777777" w:rsid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Grillburgonya </w:t>
      </w:r>
      <w:r w:rsidR="00B54CE5">
        <w:rPr>
          <w:rFonts w:eastAsia="Times New Roman"/>
          <w:lang w:eastAsia="hu-HU"/>
        </w:rPr>
        <w:tab/>
        <w:t>3</w:t>
      </w:r>
      <w:r w:rsidRPr="00974A60">
        <w:rPr>
          <w:rFonts w:eastAsia="Times New Roman"/>
          <w:lang w:eastAsia="hu-HU"/>
        </w:rPr>
        <w:t>00 Ft</w:t>
      </w:r>
    </w:p>
    <w:p w14:paraId="0B0E9BDE" w14:textId="77777777" w:rsidR="00974A60" w:rsidRPr="00974A60" w:rsidRDefault="00974A60" w:rsidP="000024C5">
      <w:pPr>
        <w:rPr>
          <w:lang w:eastAsia="hu-HU"/>
        </w:rPr>
      </w:pPr>
    </w:p>
    <w:p w14:paraId="4A7E56DC" w14:textId="77777777" w:rsidR="00B54CE5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Párolt rizs </w:t>
      </w:r>
      <w:r w:rsidR="00B54CE5">
        <w:rPr>
          <w:rFonts w:eastAsia="Times New Roman"/>
          <w:lang w:eastAsia="hu-HU"/>
        </w:rPr>
        <w:tab/>
        <w:t>3</w:t>
      </w:r>
      <w:r w:rsidR="00B54CE5" w:rsidRPr="00974A60">
        <w:rPr>
          <w:rFonts w:eastAsia="Times New Roman"/>
          <w:lang w:eastAsia="hu-HU"/>
        </w:rPr>
        <w:t>00 Ft</w:t>
      </w:r>
    </w:p>
    <w:p w14:paraId="6BD718A3" w14:textId="77777777" w:rsidR="00974A60" w:rsidRPr="00974A60" w:rsidRDefault="00974A60" w:rsidP="000024C5">
      <w:pPr>
        <w:rPr>
          <w:lang w:eastAsia="hu-HU"/>
        </w:rPr>
      </w:pPr>
    </w:p>
    <w:p w14:paraId="35D91E26" w14:textId="77777777" w:rsidR="00B54CE5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Rizibizi </w:t>
      </w:r>
      <w:r w:rsidR="00B54CE5">
        <w:rPr>
          <w:rFonts w:eastAsia="Times New Roman"/>
          <w:lang w:eastAsia="hu-HU"/>
        </w:rPr>
        <w:tab/>
        <w:t>3</w:t>
      </w:r>
      <w:r w:rsidR="00B54CE5" w:rsidRPr="00974A60">
        <w:rPr>
          <w:rFonts w:eastAsia="Times New Roman"/>
          <w:lang w:eastAsia="hu-HU"/>
        </w:rPr>
        <w:t>00 Ft</w:t>
      </w:r>
    </w:p>
    <w:p w14:paraId="6566783C" w14:textId="77777777" w:rsidR="00974A60" w:rsidRPr="00974A60" w:rsidRDefault="00974A60" w:rsidP="000024C5">
      <w:pPr>
        <w:rPr>
          <w:lang w:eastAsia="hu-HU"/>
        </w:rPr>
      </w:pPr>
    </w:p>
    <w:p w14:paraId="271F8D3C" w14:textId="77777777" w:rsidR="00B54CE5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Burgonyapüré </w:t>
      </w:r>
      <w:r w:rsidR="00B54CE5">
        <w:rPr>
          <w:rFonts w:eastAsia="Times New Roman"/>
          <w:lang w:eastAsia="hu-HU"/>
        </w:rPr>
        <w:tab/>
        <w:t>3</w:t>
      </w:r>
      <w:r w:rsidR="00B54CE5" w:rsidRPr="00974A60">
        <w:rPr>
          <w:rFonts w:eastAsia="Times New Roman"/>
          <w:lang w:eastAsia="hu-HU"/>
        </w:rPr>
        <w:t>00 Ft</w:t>
      </w:r>
    </w:p>
    <w:p w14:paraId="0079FECF" w14:textId="77777777" w:rsidR="00974A60" w:rsidRPr="00974A60" w:rsidRDefault="00974A60" w:rsidP="000024C5">
      <w:pPr>
        <w:rPr>
          <w:lang w:eastAsia="hu-HU"/>
        </w:rPr>
      </w:pPr>
    </w:p>
    <w:p w14:paraId="6330EDAA" w14:textId="77777777" w:rsidR="00B54CE5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Steakburgonya </w:t>
      </w:r>
      <w:r w:rsidR="00B54CE5">
        <w:rPr>
          <w:rFonts w:eastAsia="Times New Roman"/>
          <w:lang w:eastAsia="hu-HU"/>
        </w:rPr>
        <w:tab/>
        <w:t>3</w:t>
      </w:r>
      <w:r w:rsidR="00B54CE5" w:rsidRPr="00974A60">
        <w:rPr>
          <w:rFonts w:eastAsia="Times New Roman"/>
          <w:lang w:eastAsia="hu-HU"/>
        </w:rPr>
        <w:t>00 Ft</w:t>
      </w:r>
    </w:p>
    <w:p w14:paraId="671A81E0" w14:textId="77777777" w:rsidR="00974A60" w:rsidRPr="00974A60" w:rsidRDefault="00974A60" w:rsidP="000024C5">
      <w:pPr>
        <w:rPr>
          <w:lang w:eastAsia="hu-HU"/>
        </w:rPr>
      </w:pPr>
    </w:p>
    <w:p w14:paraId="7EF561FC" w14:textId="77777777" w:rsidR="00B54CE5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Hasábburgonya </w:t>
      </w:r>
      <w:r w:rsidR="00B54CE5">
        <w:rPr>
          <w:rFonts w:eastAsia="Times New Roman"/>
          <w:lang w:eastAsia="hu-HU"/>
        </w:rPr>
        <w:tab/>
        <w:t>3</w:t>
      </w:r>
      <w:r w:rsidR="00B54CE5" w:rsidRPr="00974A60">
        <w:rPr>
          <w:rFonts w:eastAsia="Times New Roman"/>
          <w:lang w:eastAsia="hu-HU"/>
        </w:rPr>
        <w:t>00 Ft</w:t>
      </w:r>
    </w:p>
    <w:p w14:paraId="26BD0B2B" w14:textId="77777777" w:rsidR="00974A60" w:rsidRPr="00974A60" w:rsidRDefault="00974A60" w:rsidP="000024C5">
      <w:pPr>
        <w:rPr>
          <w:lang w:eastAsia="hu-HU"/>
        </w:rPr>
      </w:pPr>
    </w:p>
    <w:p w14:paraId="3D622599" w14:textId="77777777" w:rsidR="00B54CE5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Vegyes köret </w:t>
      </w:r>
      <w:r w:rsidR="00B54CE5">
        <w:rPr>
          <w:rFonts w:eastAsia="Times New Roman"/>
          <w:lang w:eastAsia="hu-HU"/>
        </w:rPr>
        <w:tab/>
        <w:t>3</w:t>
      </w:r>
      <w:r w:rsidR="00B54CE5" w:rsidRPr="00974A60">
        <w:rPr>
          <w:rFonts w:eastAsia="Times New Roman"/>
          <w:lang w:eastAsia="hu-HU"/>
        </w:rPr>
        <w:t>00 Ft</w:t>
      </w:r>
    </w:p>
    <w:p w14:paraId="7949222A" w14:textId="77777777" w:rsidR="00974A60" w:rsidRPr="00974A60" w:rsidRDefault="00974A60" w:rsidP="000024C5">
      <w:pPr>
        <w:rPr>
          <w:lang w:eastAsia="hu-HU"/>
        </w:rPr>
      </w:pPr>
    </w:p>
    <w:p w14:paraId="05B09F52" w14:textId="77777777" w:rsid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Grillzöldség </w:t>
      </w:r>
      <w:r w:rsidR="00B54CE5">
        <w:rPr>
          <w:rFonts w:eastAsia="Times New Roman"/>
          <w:lang w:eastAsia="hu-HU"/>
        </w:rPr>
        <w:tab/>
      </w:r>
      <w:r w:rsidRPr="00974A60">
        <w:rPr>
          <w:rFonts w:eastAsia="Times New Roman"/>
          <w:lang w:eastAsia="hu-HU"/>
        </w:rPr>
        <w:t>550 Ft</w:t>
      </w:r>
    </w:p>
    <w:p w14:paraId="63DCBC38" w14:textId="77777777" w:rsidR="00974A60" w:rsidRPr="00974A60" w:rsidRDefault="00974A60" w:rsidP="000024C5">
      <w:pPr>
        <w:rPr>
          <w:lang w:eastAsia="hu-HU"/>
        </w:rPr>
      </w:pPr>
    </w:p>
    <w:p w14:paraId="262D895C" w14:textId="77777777" w:rsid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Párolt kukorica </w:t>
      </w:r>
      <w:r w:rsidR="00B54CE5">
        <w:rPr>
          <w:rFonts w:eastAsia="Times New Roman"/>
          <w:lang w:eastAsia="hu-HU"/>
        </w:rPr>
        <w:tab/>
      </w:r>
      <w:r w:rsidRPr="00974A60">
        <w:rPr>
          <w:rFonts w:eastAsia="Times New Roman"/>
          <w:lang w:eastAsia="hu-HU"/>
        </w:rPr>
        <w:t>550 Ft</w:t>
      </w:r>
    </w:p>
    <w:p w14:paraId="3BFB602B" w14:textId="77777777" w:rsidR="00974A60" w:rsidRPr="00974A60" w:rsidRDefault="00974A60" w:rsidP="000024C5">
      <w:pPr>
        <w:rPr>
          <w:lang w:eastAsia="hu-HU"/>
        </w:rPr>
      </w:pPr>
    </w:p>
    <w:p w14:paraId="35A531FB" w14:textId="77777777" w:rsid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Burgonyakrokett </w:t>
      </w:r>
      <w:r w:rsidR="00B54CE5">
        <w:rPr>
          <w:rFonts w:eastAsia="Times New Roman"/>
          <w:lang w:eastAsia="hu-HU"/>
        </w:rPr>
        <w:tab/>
      </w:r>
      <w:r w:rsidRPr="00974A60">
        <w:rPr>
          <w:rFonts w:eastAsia="Times New Roman"/>
          <w:lang w:eastAsia="hu-HU"/>
        </w:rPr>
        <w:t>550 Ft</w:t>
      </w:r>
    </w:p>
    <w:p w14:paraId="1D7B344A" w14:textId="77777777" w:rsidR="00974A60" w:rsidRPr="00974A60" w:rsidRDefault="00974A60" w:rsidP="000024C5">
      <w:pPr>
        <w:rPr>
          <w:lang w:eastAsia="hu-HU"/>
        </w:rPr>
      </w:pPr>
    </w:p>
    <w:p w14:paraId="1A91C703" w14:textId="77777777" w:rsid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Majonézes házi káposztasaláta reszelt sárgarépával gazdagítva </w:t>
      </w:r>
      <w:r w:rsidR="00B54CE5">
        <w:rPr>
          <w:rFonts w:eastAsia="Times New Roman"/>
          <w:lang w:eastAsia="hu-HU"/>
        </w:rPr>
        <w:tab/>
      </w:r>
      <w:r w:rsidRPr="00974A60">
        <w:rPr>
          <w:rFonts w:eastAsia="Times New Roman"/>
          <w:lang w:eastAsia="hu-HU"/>
        </w:rPr>
        <w:t>700 Ft</w:t>
      </w:r>
    </w:p>
    <w:p w14:paraId="658C868B" w14:textId="77777777" w:rsidR="00974A60" w:rsidRPr="00974A60" w:rsidRDefault="00974A60" w:rsidP="000024C5">
      <w:pPr>
        <w:rPr>
          <w:lang w:eastAsia="hu-HU"/>
        </w:rPr>
      </w:pPr>
    </w:p>
    <w:p w14:paraId="5B127523" w14:textId="77777777" w:rsidR="00B54CE5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Friss paradicsomos, majonézes </w:t>
      </w:r>
      <w:proofErr w:type="spellStart"/>
      <w:r w:rsidRPr="00974A60">
        <w:rPr>
          <w:rFonts w:eastAsia="Times New Roman"/>
          <w:lang w:eastAsia="hu-HU"/>
        </w:rPr>
        <w:t>penne</w:t>
      </w:r>
      <w:proofErr w:type="spellEnd"/>
      <w:r w:rsidRPr="00974A60">
        <w:rPr>
          <w:rFonts w:eastAsia="Times New Roman"/>
          <w:lang w:eastAsia="hu-HU"/>
        </w:rPr>
        <w:t xml:space="preserve"> saláta 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700 Ft</w:t>
      </w:r>
    </w:p>
    <w:p w14:paraId="6E24961B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friss paradicsommal, lime-</w:t>
      </w:r>
      <w:proofErr w:type="spellStart"/>
      <w:r w:rsidRPr="00974A60">
        <w:rPr>
          <w:lang w:eastAsia="hu-HU"/>
        </w:rPr>
        <w:t>al</w:t>
      </w:r>
      <w:proofErr w:type="spellEnd"/>
      <w:r w:rsidRPr="00974A60">
        <w:rPr>
          <w:lang w:eastAsia="hu-HU"/>
        </w:rPr>
        <w:t xml:space="preserve"> összeforgatott hideg, majonézes </w:t>
      </w:r>
      <w:proofErr w:type="spellStart"/>
      <w:r w:rsidRPr="00974A60">
        <w:rPr>
          <w:lang w:eastAsia="hu-HU"/>
        </w:rPr>
        <w:t>pennesaláta</w:t>
      </w:r>
      <w:proofErr w:type="spellEnd"/>
    </w:p>
    <w:p w14:paraId="0C9F7436" w14:textId="77777777" w:rsidR="00974A60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Nyári, friss kevert saláta 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700 Ft</w:t>
      </w:r>
    </w:p>
    <w:p w14:paraId="5C39EC65" w14:textId="77777777" w:rsidR="00974A60" w:rsidRPr="00974A60" w:rsidRDefault="00974A60" w:rsidP="000024C5">
      <w:pPr>
        <w:rPr>
          <w:lang w:eastAsia="hu-HU"/>
        </w:rPr>
      </w:pPr>
      <w:r w:rsidRPr="00974A60">
        <w:rPr>
          <w:lang w:eastAsia="hu-HU"/>
        </w:rPr>
        <w:t>jégsaláta, uborka, paradicsom, paprika, sárgarépa, lilahagyma</w:t>
      </w:r>
    </w:p>
    <w:p w14:paraId="352EC20C" w14:textId="77777777" w:rsidR="00974A60" w:rsidRP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t xml:space="preserve">Extra, friss kevert saláta </w:t>
      </w:r>
      <w:r w:rsidR="00B54CE5">
        <w:rPr>
          <w:rFonts w:eastAsia="Times New Roman"/>
          <w:lang w:eastAsia="hu-HU"/>
        </w:rPr>
        <w:tab/>
      </w:r>
      <w:r w:rsidR="00B54CE5" w:rsidRPr="00974A60">
        <w:rPr>
          <w:rFonts w:eastAsia="Times New Roman"/>
          <w:lang w:eastAsia="hu-HU"/>
        </w:rPr>
        <w:t>700 Ft</w:t>
      </w:r>
    </w:p>
    <w:p w14:paraId="5DD71AA7" w14:textId="77777777" w:rsidR="00974A60" w:rsidRPr="00974A60" w:rsidRDefault="00974A60" w:rsidP="000024C5">
      <w:pPr>
        <w:rPr>
          <w:lang w:eastAsia="hu-HU"/>
        </w:rPr>
      </w:pPr>
      <w:proofErr w:type="spellStart"/>
      <w:r w:rsidRPr="00974A60">
        <w:rPr>
          <w:lang w:eastAsia="hu-HU"/>
        </w:rPr>
        <w:t>rukkolával</w:t>
      </w:r>
      <w:proofErr w:type="spellEnd"/>
      <w:r w:rsidRPr="00974A60">
        <w:rPr>
          <w:lang w:eastAsia="hu-HU"/>
        </w:rPr>
        <w:t xml:space="preserve">, kukoricával gazdagítjuk nyári salátánkat </w:t>
      </w:r>
    </w:p>
    <w:p w14:paraId="7B34E001" w14:textId="77777777" w:rsidR="00974A60" w:rsidRDefault="00974A60" w:rsidP="000024C5">
      <w:pPr>
        <w:pStyle w:val="Cmsor3"/>
        <w:rPr>
          <w:rFonts w:eastAsia="Times New Roman"/>
          <w:lang w:eastAsia="hu-HU"/>
        </w:rPr>
      </w:pPr>
      <w:r w:rsidRPr="00974A60">
        <w:rPr>
          <w:rFonts w:eastAsia="Times New Roman"/>
          <w:lang w:eastAsia="hu-HU"/>
        </w:rPr>
        <w:lastRenderedPageBreak/>
        <w:t xml:space="preserve">Juhtúrós sztrapacska szalonnapörccel, tejföllel </w:t>
      </w:r>
      <w:r w:rsidR="00B54CE5">
        <w:rPr>
          <w:rFonts w:eastAsia="Times New Roman"/>
          <w:lang w:eastAsia="hu-HU"/>
        </w:rPr>
        <w:tab/>
      </w:r>
      <w:r w:rsidRPr="00974A60">
        <w:rPr>
          <w:rFonts w:eastAsia="Times New Roman"/>
          <w:lang w:eastAsia="hu-HU"/>
        </w:rPr>
        <w:t>850 Ft</w:t>
      </w:r>
    </w:p>
    <w:p w14:paraId="36828598" w14:textId="77777777" w:rsidR="009674E5" w:rsidRPr="00974A60" w:rsidRDefault="009674E5" w:rsidP="000024C5">
      <w:pPr>
        <w:rPr>
          <w:lang w:eastAsia="hu-HU"/>
        </w:rPr>
      </w:pPr>
    </w:p>
    <w:sectPr w:rsidR="009674E5" w:rsidRPr="00974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B3555"/>
    <w:multiLevelType w:val="multilevel"/>
    <w:tmpl w:val="5A42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7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60"/>
    <w:rsid w:val="000024C5"/>
    <w:rsid w:val="001F7D48"/>
    <w:rsid w:val="003A502D"/>
    <w:rsid w:val="007D49AD"/>
    <w:rsid w:val="009674E5"/>
    <w:rsid w:val="00974A60"/>
    <w:rsid w:val="00B54CE5"/>
    <w:rsid w:val="00F12271"/>
    <w:rsid w:val="00FD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E594"/>
  <w15:chartTrackingRefBased/>
  <w15:docId w15:val="{A95A5205-C193-430C-97EE-87C433D0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024C5"/>
    <w:rPr>
      <w:rFonts w:ascii="Monotype Corsiva" w:hAnsi="Monotype Corsiva"/>
      <w:kern w:val="2"/>
      <w:sz w:val="24"/>
      <w:szCs w:val="24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0024C5"/>
    <w:pPr>
      <w:keepNext/>
      <w:keepLines/>
      <w:pageBreakBefore/>
      <w:spacing w:after="80"/>
      <w:jc w:val="center"/>
      <w:outlineLvl w:val="0"/>
    </w:pPr>
    <w:rPr>
      <w:rFonts w:eastAsiaTheme="majorEastAsia" w:cstheme="majorBidi"/>
      <w:b/>
      <w:bCs/>
      <w:color w:val="9D1B1B"/>
      <w:sz w:val="64"/>
      <w:szCs w:val="64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024C5"/>
    <w:pPr>
      <w:keepNext/>
      <w:keepLines/>
      <w:pageBreakBefore/>
      <w:spacing w:before="160" w:after="80"/>
      <w:jc w:val="center"/>
      <w:outlineLvl w:val="1"/>
    </w:pPr>
    <w:rPr>
      <w:rFonts w:eastAsiaTheme="majorEastAsia" w:cstheme="majorBidi"/>
      <w:color w:val="EB4783"/>
      <w:sz w:val="48"/>
      <w:szCs w:val="4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024C5"/>
    <w:pPr>
      <w:keepNext/>
      <w:keepLines/>
      <w:tabs>
        <w:tab w:val="right" w:pos="9072"/>
      </w:tabs>
      <w:spacing w:before="160" w:after="80"/>
      <w:outlineLvl w:val="2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02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024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02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02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02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02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  <w:rsid w:val="000024C5"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  <w:rsid w:val="000024C5"/>
  </w:style>
  <w:style w:type="character" w:customStyle="1" w:styleId="Cmsor3Char">
    <w:name w:val="Címsor 3 Char"/>
    <w:basedOn w:val="Bekezdsalapbettpusa"/>
    <w:link w:val="Cmsor3"/>
    <w:uiPriority w:val="9"/>
    <w:rsid w:val="000024C5"/>
    <w:rPr>
      <w:rFonts w:ascii="Monotype Corsiva" w:eastAsiaTheme="majorEastAsia" w:hAnsi="Monotype Corsiva" w:cstheme="majorBidi"/>
      <w:b/>
      <w:color w:val="000000" w:themeColor="text1"/>
      <w:kern w:val="2"/>
      <w:sz w:val="32"/>
      <w:szCs w:val="32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rsid w:val="000024C5"/>
    <w:rPr>
      <w:rFonts w:ascii="Monotype Corsiva" w:eastAsiaTheme="majorEastAsia" w:hAnsi="Monotype Corsiv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customStyle="1" w:styleId="msonormal0">
    <w:name w:val="msonormal"/>
    <w:basedOn w:val="Norml"/>
    <w:rsid w:val="00974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hu-HU"/>
    </w:rPr>
  </w:style>
  <w:style w:type="character" w:styleId="Hiperhivatkozs">
    <w:name w:val="Hyperlink"/>
    <w:basedOn w:val="Bekezdsalapbettpusa"/>
    <w:uiPriority w:val="99"/>
    <w:unhideWhenUsed/>
    <w:rsid w:val="000024C5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974A60"/>
    <w:rPr>
      <w:color w:val="800080"/>
      <w:u w:val="single"/>
    </w:rPr>
  </w:style>
  <w:style w:type="paragraph" w:styleId="NormlWeb">
    <w:name w:val="Normal (Web)"/>
    <w:basedOn w:val="Norml"/>
    <w:uiPriority w:val="99"/>
    <w:semiHidden/>
    <w:unhideWhenUsed/>
    <w:rsid w:val="00974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0024C5"/>
    <w:rPr>
      <w:rFonts w:ascii="Monotype Corsiva" w:eastAsiaTheme="majorEastAsia" w:hAnsi="Monotype Corsiva" w:cstheme="majorBidi"/>
      <w:b/>
      <w:bCs/>
      <w:color w:val="9D1B1B"/>
      <w:kern w:val="2"/>
      <w:sz w:val="64"/>
      <w:szCs w:val="64"/>
      <w14:ligatures w14:val="standardContextual"/>
    </w:rPr>
  </w:style>
  <w:style w:type="character" w:customStyle="1" w:styleId="Cmsor2Char">
    <w:name w:val="Címsor 2 Char"/>
    <w:basedOn w:val="Bekezdsalapbettpusa"/>
    <w:link w:val="Cmsor2"/>
    <w:uiPriority w:val="9"/>
    <w:rsid w:val="000024C5"/>
    <w:rPr>
      <w:rFonts w:ascii="Monotype Corsiva" w:eastAsiaTheme="majorEastAsia" w:hAnsi="Monotype Corsiva" w:cstheme="majorBidi"/>
      <w:color w:val="EB4783"/>
      <w:kern w:val="2"/>
      <w:sz w:val="48"/>
      <w:szCs w:val="48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024C5"/>
    <w:rPr>
      <w:rFonts w:ascii="Monotype Corsiva" w:eastAsiaTheme="majorEastAsia" w:hAnsi="Monotype Corsiva" w:cstheme="majorBidi"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024C5"/>
    <w:rPr>
      <w:rFonts w:ascii="Monotype Corsiva" w:eastAsiaTheme="majorEastAsia" w:hAnsi="Monotype Corsiv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024C5"/>
    <w:rPr>
      <w:rFonts w:ascii="Monotype Corsiva" w:eastAsiaTheme="majorEastAsia" w:hAnsi="Monotype Corsiva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024C5"/>
    <w:rPr>
      <w:rFonts w:ascii="Monotype Corsiva" w:eastAsiaTheme="majorEastAsia" w:hAnsi="Monotype Corsiv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024C5"/>
    <w:rPr>
      <w:rFonts w:ascii="Monotype Corsiva" w:eastAsiaTheme="majorEastAsia" w:hAnsi="Monotype Corsiva" w:cstheme="majorBidi"/>
      <w:color w:val="272727" w:themeColor="text1" w:themeTint="D8"/>
      <w:kern w:val="2"/>
      <w:sz w:val="24"/>
      <w:szCs w:val="24"/>
      <w14:ligatures w14:val="standardContextual"/>
    </w:rPr>
  </w:style>
  <w:style w:type="paragraph" w:styleId="Cm">
    <w:name w:val="Title"/>
    <w:basedOn w:val="Norml"/>
    <w:next w:val="Norml"/>
    <w:link w:val="CmChar"/>
    <w:uiPriority w:val="10"/>
    <w:qFormat/>
    <w:rsid w:val="000024C5"/>
    <w:pPr>
      <w:spacing w:after="80" w:line="240" w:lineRule="auto"/>
      <w:contextualSpacing/>
      <w:jc w:val="center"/>
    </w:pPr>
    <w:rPr>
      <w:rFonts w:eastAsiaTheme="majorEastAsia" w:cstheme="majorBidi"/>
      <w:b/>
      <w:bCs/>
      <w:color w:val="B03354"/>
      <w:spacing w:val="-10"/>
      <w:kern w:val="28"/>
      <w:sz w:val="64"/>
      <w:szCs w:val="64"/>
    </w:rPr>
  </w:style>
  <w:style w:type="character" w:customStyle="1" w:styleId="CmChar">
    <w:name w:val="Cím Char"/>
    <w:basedOn w:val="Bekezdsalapbettpusa"/>
    <w:link w:val="Cm"/>
    <w:uiPriority w:val="10"/>
    <w:rsid w:val="000024C5"/>
    <w:rPr>
      <w:rFonts w:ascii="Monotype Corsiva" w:eastAsiaTheme="majorEastAsia" w:hAnsi="Monotype Corsiva" w:cstheme="majorBidi"/>
      <w:b/>
      <w:bCs/>
      <w:color w:val="B03354"/>
      <w:spacing w:val="-10"/>
      <w:kern w:val="28"/>
      <w:sz w:val="64"/>
      <w:szCs w:val="64"/>
      <w14:ligatures w14:val="standardContextual"/>
    </w:rPr>
  </w:style>
  <w:style w:type="paragraph" w:styleId="Alcm">
    <w:name w:val="Subtitle"/>
    <w:basedOn w:val="Norml"/>
    <w:next w:val="Norml"/>
    <w:link w:val="AlcmChar"/>
    <w:uiPriority w:val="11"/>
    <w:qFormat/>
    <w:rsid w:val="00002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024C5"/>
    <w:rPr>
      <w:rFonts w:ascii="Monotype Corsiva" w:eastAsiaTheme="majorEastAsia" w:hAnsi="Monotype Corsiv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Idzet">
    <w:name w:val="Quote"/>
    <w:basedOn w:val="Norml"/>
    <w:next w:val="Norml"/>
    <w:link w:val="IdzetChar"/>
    <w:uiPriority w:val="29"/>
    <w:qFormat/>
    <w:rsid w:val="00002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024C5"/>
    <w:rPr>
      <w:rFonts w:ascii="Monotype Corsiva" w:hAnsi="Monotype Corsiva"/>
      <w:i/>
      <w:iCs/>
      <w:color w:val="404040" w:themeColor="text1" w:themeTint="BF"/>
      <w:kern w:val="2"/>
      <w:sz w:val="24"/>
      <w:szCs w:val="24"/>
      <w14:ligatures w14:val="standardContextual"/>
    </w:rPr>
  </w:style>
  <w:style w:type="paragraph" w:styleId="Listaszerbekezds">
    <w:name w:val="List Paragraph"/>
    <w:basedOn w:val="Norml"/>
    <w:uiPriority w:val="34"/>
    <w:qFormat/>
    <w:rsid w:val="000024C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024C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024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024C5"/>
    <w:rPr>
      <w:rFonts w:ascii="Monotype Corsiva" w:hAnsi="Monotype Corsiva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styleId="Ershivatkozs">
    <w:name w:val="Intense Reference"/>
    <w:basedOn w:val="Bekezdsalapbettpusa"/>
    <w:uiPriority w:val="32"/>
    <w:qFormat/>
    <w:rsid w:val="000024C5"/>
    <w:rPr>
      <w:b/>
      <w:bCs/>
      <w:smallCaps/>
      <w:color w:val="2F5496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24C5"/>
    <w:pPr>
      <w:pageBreakBefore w:val="0"/>
      <w:spacing w:before="240" w:after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024C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0024C5"/>
    <w:pPr>
      <w:spacing w:after="100"/>
      <w:ind w:left="480"/>
    </w:pPr>
  </w:style>
  <w:style w:type="paragraph" w:styleId="TJ2">
    <w:name w:val="toc 2"/>
    <w:basedOn w:val="Norml"/>
    <w:next w:val="Norml"/>
    <w:autoRedefine/>
    <w:uiPriority w:val="39"/>
    <w:unhideWhenUsed/>
    <w:rsid w:val="000024C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037">
          <w:marLeft w:val="2649"/>
          <w:marRight w:val="264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5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070077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53523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0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078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069164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1763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3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89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731855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687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67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079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96525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424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2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01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98912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5685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02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78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11780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0980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0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74090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738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77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0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218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3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68160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541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04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711772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175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1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10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7224863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85010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1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7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938605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8679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2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74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750554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0383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44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405944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5557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0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974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616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2071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0088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46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51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6131310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92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37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45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9307234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2856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2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676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569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7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528627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7021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22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73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185351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8507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107057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760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4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7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281850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8623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8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38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3505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98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44759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0064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5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31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600979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374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1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50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60677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3312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90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039923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2235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2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125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302419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2399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71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26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78904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083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1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58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977216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9672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27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769005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9530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1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04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32400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371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3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64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162478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18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5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59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508954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6365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78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671967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7376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2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26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223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1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6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2854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3710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7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12913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222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8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229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405718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0166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626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250322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481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45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16968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485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43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35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226097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8518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757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718209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3946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7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69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68745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064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1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78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29518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4452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13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20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250158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88987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7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07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648229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072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93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69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88757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9581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86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684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16286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1713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5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79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566074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107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87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84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229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06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64072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1934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07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6995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9396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2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30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591341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1766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6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90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54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46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90074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067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5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644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313998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2283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26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789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82088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63232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9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13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4104539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7945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5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44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02201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534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66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6543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18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18066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5660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42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34250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6105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8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4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67603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9465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9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80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136388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3534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0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29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194417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9223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79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18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99414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0605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68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72876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0880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2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82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0331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5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16247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5257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93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8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252006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96865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44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889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091745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202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2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76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85595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5825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9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860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2816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99625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2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6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4184775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0783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33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31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28249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860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5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758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5677608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4547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6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40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961866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0869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5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99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35592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3141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5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40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74447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7548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11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583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37924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303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6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095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12187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9511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1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36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623709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63298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9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95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560818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8035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64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48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789867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55491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485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244411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9414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2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11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69695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3601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8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29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492629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788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6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308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378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4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8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85842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5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6469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7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106736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1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659318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0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30143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7768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4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88814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0708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6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16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963649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1084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09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5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187716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0744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06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92326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295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16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7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32199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7375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9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891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75217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23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93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878329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0626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1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77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93724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67209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9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3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26133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4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585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1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65673">
                                  <w:marLeft w:val="450"/>
                                  <w:marRight w:val="450"/>
                                  <w:marTop w:val="9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1072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8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9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080799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3808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5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29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455386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261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9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40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422385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8001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8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03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840284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7676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5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93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37890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36468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3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62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13139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3820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2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0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949927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455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8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38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291392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27531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491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9840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0947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9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15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738946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8441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6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36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346783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6801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84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708097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64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2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81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3399011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21700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82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650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439075">
                                  <w:marLeft w:val="45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3933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24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701093">
          <w:marLeft w:val="2649"/>
          <w:marRight w:val="264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45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lliveretterem.hu/index.php?oldal=etlap_hu" TargetMode="External"/><Relationship Id="rId13" Type="http://schemas.openxmlformats.org/officeDocument/2006/relationships/hyperlink" Target="http://www.gulliveretterem.hu/index.php?oldal=etlap_h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ulliveretterem.hu/index.php?oldal=etlap_hu" TargetMode="External"/><Relationship Id="rId12" Type="http://schemas.openxmlformats.org/officeDocument/2006/relationships/hyperlink" Target="http://www.gulliveretterem.hu/index.php?oldal=etlap_h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ulliveretterem.hu/index.php?oldal=etlap_hu" TargetMode="External"/><Relationship Id="rId11" Type="http://schemas.openxmlformats.org/officeDocument/2006/relationships/hyperlink" Target="http://www.gulliveretterem.hu/index.php?oldal=etlap_hu" TargetMode="External"/><Relationship Id="rId5" Type="http://schemas.openxmlformats.org/officeDocument/2006/relationships/hyperlink" Target="http://www.gulliveretterem.hu/index.php?oldal=etlap_h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gulliveretterem.hu/index.php?oldal=etlap_h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lliveretterem.hu/index.php?oldal=etlap_hu" TargetMode="External"/><Relationship Id="rId14" Type="http://schemas.openxmlformats.org/officeDocument/2006/relationships/hyperlink" Target="http://www.gulliveretterem.hu/index.php?oldal=etlap_h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ne\OneDrive\Dokumentumok\GitHub\diku-oktv\2017.3\&#201;tterem.dot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Étterem.dotm</Template>
  <TotalTime>37</TotalTime>
  <Pages>14</Pages>
  <Words>1972</Words>
  <Characters>13608</Characters>
  <Application>Microsoft Office Word</Application>
  <DocSecurity>0</DocSecurity>
  <Lines>113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Kornél Patyi</cp:lastModifiedBy>
  <cp:revision>6</cp:revision>
  <dcterms:created xsi:type="dcterms:W3CDTF">2018-02-19T15:38:00Z</dcterms:created>
  <dcterms:modified xsi:type="dcterms:W3CDTF">2025-03-14T16:19:00Z</dcterms:modified>
</cp:coreProperties>
</file>